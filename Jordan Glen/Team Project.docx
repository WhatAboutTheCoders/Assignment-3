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B713B" w14:textId="77777777" w:rsidR="00021C04" w:rsidRDefault="00714AA5">
      <w:r>
        <w:rPr>
          <w:noProof/>
        </w:rPr>
        <w:drawing>
          <wp:anchor distT="0" distB="0" distL="114300" distR="114300" simplePos="0" relativeHeight="251658240" behindDoc="1" locked="0" layoutInCell="1" allowOverlap="1" wp14:anchorId="46075DED" wp14:editId="23AB1B7A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29"/>
      </w:tblGrid>
      <w:tr w:rsidR="00021C04" w14:paraId="472BFB0D" w14:textId="77777777" w:rsidTr="00745C53">
        <w:trPr>
          <w:trHeight w:val="14130"/>
        </w:trPr>
        <w:tc>
          <w:tcPr>
            <w:tcW w:w="12229" w:type="dxa"/>
          </w:tcPr>
          <w:p w14:paraId="5F43CD68" w14:textId="56EAA81E" w:rsidR="00021C04" w:rsidRDefault="009B4B34" w:rsidP="00745C53">
            <w:pPr>
              <w:ind w:left="720"/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3406A55" wp14:editId="3A0A4299">
                      <wp:extent cx="4650111" cy="4353636"/>
                      <wp:effectExtent l="0" t="0" r="0" b="889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50111" cy="4353636"/>
                              </a:xfrm>
                              <a:prstGeom prst="teardrop">
                                <a:avLst/>
                              </a:prstGeom>
                              <a:solidFill>
                                <a:schemeClr val="accent4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B06B6B" w14:textId="3347885E" w:rsidR="00D76AB2" w:rsidRPr="000B4502" w:rsidRDefault="009B4B34" w:rsidP="00104080">
                                  <w:pPr>
                                    <w:pStyle w:val="Title"/>
                                    <w:ind w:left="0"/>
                                    <w:jc w:val="right"/>
                                  </w:pPr>
                                  <w:r>
                                    <w:t>Project Idea</w:t>
                                  </w:r>
                                </w:p>
                                <w:p w14:paraId="2B15AD2E" w14:textId="77777777" w:rsidR="00104080" w:rsidRDefault="00104080" w:rsidP="00104080">
                                  <w:pPr>
                                    <w:pStyle w:val="Subtitle"/>
                                    <w:ind w:left="0"/>
                                    <w:jc w:val="right"/>
                                    <w:rPr>
                                      <w:color w:val="595959" w:themeColor="text1" w:themeTint="A6"/>
                                    </w:rPr>
                                  </w:pPr>
                                </w:p>
                                <w:p w14:paraId="79A19839" w14:textId="25717F9E" w:rsidR="00D76AB2" w:rsidRPr="00745C53" w:rsidRDefault="009B4B34" w:rsidP="00104080">
                                  <w:pPr>
                                    <w:pStyle w:val="Subtitle"/>
                                    <w:ind w:left="0"/>
                                    <w:jc w:val="right"/>
                                    <w:rPr>
                                      <w:color w:val="595959" w:themeColor="text1" w:themeTint="A6"/>
                                    </w:rPr>
                                  </w:pPr>
                                  <w:r>
                                    <w:rPr>
                                      <w:color w:val="595959" w:themeColor="text1" w:themeTint="A6"/>
                                    </w:rPr>
                                    <w:t>App Development to help people suffering from GERD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6" style="width:366.15pt;height:34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650111,4353636" o:spid="_x0000_s1026" fillcolor="#ffc000 [3207]" stroked="f" strokeweight=".5pt" o:spt="100" adj="-11796480,,5400" path="m,2176818c,974595,1040963,,2325056,l4650111,r,2176818c4650111,3379041,3609148,4353636,2325055,4353636,1040962,4353636,-1,3379041,-1,2176818r1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" w14:anchorId="03406A55">
                      <v:stroke joinstyle="miter"/>
                      <v:formulas/>
                      <v:path textboxrect="0,0,4650111,4353636" arrowok="t" o:connecttype="custom" o:connectlocs="0,2176818;2325056,0;4650111,0;4650111,2176818;2325055,4353636;-1,2176818;0,2176818" o:connectangles="0,0,0,0,0,0,0"/>
                      <v:textbox>
                        <w:txbxContent>
                          <w:p w:rsidRPr="000B4502" w:rsidR="00D76AB2" w:rsidP="00104080" w:rsidRDefault="009B4B34" w14:paraId="20B06B6B" w14:textId="3347885E">
                            <w:pPr>
                              <w:pStyle w:val="Title"/>
                              <w:ind w:left="0"/>
                              <w:jc w:val="right"/>
                            </w:pPr>
                            <w:r>
                              <w:t>Project Idea</w:t>
                            </w:r>
                          </w:p>
                          <w:p w:rsidR="00104080" w:rsidP="00104080" w:rsidRDefault="00104080" w14:paraId="2B15AD2E" w14:textId="77777777">
                            <w:pPr>
                              <w:pStyle w:val="Subtitle"/>
                              <w:ind w:left="0"/>
                              <w:jc w:val="right"/>
                              <w:rPr>
                                <w:color w:val="595959" w:themeColor="text1" w:themeTint="A6"/>
                              </w:rPr>
                            </w:pPr>
                          </w:p>
                          <w:p w:rsidRPr="00745C53" w:rsidR="00D76AB2" w:rsidP="00104080" w:rsidRDefault="009B4B34" w14:paraId="79A19839" w14:textId="25717F9E">
                            <w:pPr>
                              <w:pStyle w:val="Subtitle"/>
                              <w:ind w:left="0"/>
                              <w:jc w:val="right"/>
                              <w:rPr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color w:val="595959" w:themeColor="text1" w:themeTint="A6"/>
                              </w:rPr>
                              <w:t>App Development to help people suffering from GERD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33147E" w14:paraId="435655D1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7D4B0D9E" w14:textId="77777777"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14:paraId="622710A9" w14:textId="77777777" w:rsidR="00745C53" w:rsidRDefault="00745C53"/>
    <w:p w14:paraId="0FB70627" w14:textId="5AD1C36A" w:rsidR="000B4502" w:rsidRDefault="002B5E90">
      <w:r>
        <w:rPr>
          <w:noProof/>
        </w:rPr>
        <w:drawing>
          <wp:anchor distT="0" distB="0" distL="114300" distR="114300" simplePos="0" relativeHeight="251658250" behindDoc="1" locked="0" layoutInCell="1" allowOverlap="1" wp14:anchorId="728E0C86" wp14:editId="686BAC85">
            <wp:simplePos x="0" y="0"/>
            <wp:positionH relativeFrom="column">
              <wp:posOffset>-9525</wp:posOffset>
            </wp:positionH>
            <wp:positionV relativeFrom="paragraph">
              <wp:posOffset>7157085</wp:posOffset>
            </wp:positionV>
            <wp:extent cx="7772400" cy="11334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2185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133"/>
        <w:gridCol w:w="2279"/>
        <w:gridCol w:w="5773"/>
      </w:tblGrid>
      <w:tr w:rsidR="00515218" w14:paraId="2B8455E7" w14:textId="77777777" w:rsidTr="4EB09A3E">
        <w:trPr>
          <w:trHeight w:val="2970"/>
        </w:trPr>
        <w:tc>
          <w:tcPr>
            <w:tcW w:w="6392" w:type="dxa"/>
            <w:gridSpan w:val="2"/>
          </w:tcPr>
          <w:p w14:paraId="7B73C913" w14:textId="3A32AAE2" w:rsidR="00515218" w:rsidRDefault="00515218" w:rsidP="000B4502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1E248F44" wp14:editId="2F3309C0">
                      <wp:extent cx="3674553" cy="1389380"/>
                      <wp:effectExtent l="0" t="0" r="0" b="1270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1389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A40B0D" w14:textId="6C54C71B" w:rsidR="00515218" w:rsidRPr="003D70B4" w:rsidRDefault="00307A75" w:rsidP="003D70B4">
                                  <w:pPr>
                                    <w:pStyle w:val="Title"/>
                                    <w:rPr>
                                      <w:color w:val="44546A" w:themeColor="text2"/>
                                      <w:sz w:val="80"/>
                                      <w:szCs w:val="80"/>
                                    </w:rPr>
                                  </w:pPr>
                                  <w:r w:rsidRPr="003D70B4">
                                    <w:rPr>
                                      <w:color w:val="44546A" w:themeColor="text2"/>
                                      <w:sz w:val="80"/>
                                      <w:szCs w:val="80"/>
                                    </w:rPr>
                                    <w:t>GERD Health &amp; Fitness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type id="_x0000_t202" coordsize="21600,21600" o:spt="202" path="m,l,21600r21600,l21600,xe" w14:anchorId="1E248F44">
                      <v:stroke joinstyle="miter"/>
                      <v:path gradientshapeok="t" o:connecttype="rect"/>
                    </v:shapetype>
                    <v:shape id="Text Box 10" style="width:289.35pt;height:10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">
                      <v:textbox>
                        <w:txbxContent>
                          <w:p w:rsidRPr="003D70B4" w:rsidR="00515218" w:rsidP="003D70B4" w:rsidRDefault="00307A75" w14:paraId="17A40B0D" w14:textId="6C54C71B">
                            <w:pPr>
                              <w:pStyle w:val="Title"/>
                              <w:rPr>
                                <w:color w:val="44546A" w:themeColor="text2"/>
                                <w:sz w:val="80"/>
                                <w:szCs w:val="80"/>
                              </w:rPr>
                            </w:pPr>
                            <w:r w:rsidRPr="003D70B4">
                              <w:rPr>
                                <w:color w:val="44546A" w:themeColor="text2"/>
                                <w:sz w:val="80"/>
                                <w:szCs w:val="80"/>
                              </w:rPr>
                              <w:t>GERD Health &amp; Fitness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793" w:type="dxa"/>
          </w:tcPr>
          <w:p w14:paraId="23F5E5F9" w14:textId="77777777" w:rsidR="00515218" w:rsidRDefault="00515218" w:rsidP="000B4502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35694482" wp14:editId="7F461C63">
                      <wp:extent cx="3493827" cy="1733550"/>
                      <wp:effectExtent l="0" t="0" r="0" b="0"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93827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FB78E8" w14:textId="51241EE8" w:rsidR="00515218" w:rsidRDefault="009B4B34" w:rsidP="00515218">
                                  <w:pPr>
                                    <w:pStyle w:val="NoSpacing"/>
                                  </w:pPr>
                                  <w:r>
                                    <w:t>Our groups chosen project idea is to create a</w:t>
                                  </w:r>
                                  <w:r w:rsidR="00AA2801">
                                    <w:t xml:space="preserve"> mobile</w:t>
                                  </w:r>
                                  <w:r>
                                    <w:t xml:space="preserve"> application that can be used to assist people who are currently suffering with </w:t>
                                  </w:r>
                                  <w:r w:rsidRPr="00C73D5D">
                                    <w:t>gastroesophageal reflux</w:t>
                                  </w:r>
                                  <w:r>
                                    <w:t xml:space="preserve"> (GERD). GERD is </w:t>
                                  </w:r>
                                  <w:r w:rsidR="003B6B2F">
                                    <w:t xml:space="preserve">a medical condition that is caused by </w:t>
                                  </w:r>
                                  <w:r w:rsidR="00613A93">
                                    <w:t xml:space="preserve">excessive quantities of acid in the stomach, backing up into the esophagus. It can cause chest pains, regurgitation, </w:t>
                                  </w:r>
                                  <w:r w:rsidR="00753197">
                                    <w:t xml:space="preserve">IBS like </w:t>
                                  </w:r>
                                  <w:r w:rsidR="00613A93">
                                    <w:t xml:space="preserve">diarrhea, </w:t>
                                  </w:r>
                                  <w:r w:rsidR="00752291">
                                    <w:t>chronic coughing, worsening asthma and more.</w:t>
                                  </w:r>
                                </w:p>
                                <w:p w14:paraId="32526D02" w14:textId="32AC4044" w:rsidR="00752291" w:rsidRPr="00752291" w:rsidRDefault="00752291" w:rsidP="00515218">
                                  <w:pPr>
                                    <w:pStyle w:val="NoSpacing"/>
                                    <w:rPr>
                                      <w:i/>
                                      <w:iCs/>
                                      <w:color w:val="44546A" w:themeColor="text2"/>
                                    </w:rPr>
                                  </w:pP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 xml:space="preserve">Jay W Marks, MD 2021, Mayo Clinic Staff 2020, </w:t>
                                  </w:r>
                                  <w:r w:rsidR="008400CD">
                                    <w:rPr>
                                      <w:i/>
                                      <w:iCs/>
                                    </w:rPr>
                                    <w:t>Pramod Kerkar, MD 2018)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12" style="width:275.1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YCMMQIAAFs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" w14:anchorId="35694482">
                      <v:textbox>
                        <w:txbxContent>
                          <w:p w:rsidR="00515218" w:rsidP="00515218" w:rsidRDefault="009B4B34" w14:paraId="00FB78E8" w14:textId="51241EE8">
                            <w:pPr>
                              <w:pStyle w:val="NoSpacing"/>
                            </w:pPr>
                            <w:r>
                              <w:t>Our groups chosen project idea is to create a</w:t>
                            </w:r>
                            <w:r w:rsidR="00AA2801">
                              <w:t xml:space="preserve"> mobile</w:t>
                            </w:r>
                            <w:r>
                              <w:t xml:space="preserve"> application that can be used to assist people who are currently suffering with </w:t>
                            </w:r>
                            <w:r w:rsidRPr="00C73D5D">
                              <w:t>gastroesophageal reflux</w:t>
                            </w:r>
                            <w:r>
                              <w:t xml:space="preserve"> (GERD). GERD is </w:t>
                            </w:r>
                            <w:r w:rsidR="003B6B2F">
                              <w:t xml:space="preserve">a medical condition that is caused by </w:t>
                            </w:r>
                            <w:r w:rsidR="00613A93">
                              <w:t xml:space="preserve">excessive quantities of acid in the stomach, backing up into the esophagus. It can cause chest pains, regurgitation, </w:t>
                            </w:r>
                            <w:r w:rsidR="00753197">
                              <w:t xml:space="preserve">IBS like </w:t>
                            </w:r>
                            <w:r w:rsidR="00613A93">
                              <w:t xml:space="preserve">diarrhea, </w:t>
                            </w:r>
                            <w:r w:rsidR="00752291">
                              <w:t>chronic coughing, worsening asthma and more.</w:t>
                            </w:r>
                          </w:p>
                          <w:p w:rsidRPr="00752291" w:rsidR="00752291" w:rsidP="00515218" w:rsidRDefault="00752291" w14:paraId="32526D02" w14:textId="32AC4044">
                            <w:pPr>
                              <w:pStyle w:val="NoSpacing"/>
                              <w:rPr>
                                <w:i/>
                                <w:iCs/>
                                <w:color w:val="44546A" w:themeColor="text2"/>
                              </w:rPr>
                            </w:pP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Jay W Marks, MD 2021, Mayo Clinic Staff 2020, </w:t>
                            </w:r>
                            <w:r w:rsidR="008400CD">
                              <w:rPr>
                                <w:i/>
                                <w:iCs/>
                              </w:rPr>
                              <w:t>Pramod Kerkar, MD 2018)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7943D57B" w14:textId="77777777" w:rsidTr="4EB09A3E">
        <w:trPr>
          <w:trHeight w:val="8604"/>
        </w:trPr>
        <w:tc>
          <w:tcPr>
            <w:tcW w:w="4006" w:type="dxa"/>
          </w:tcPr>
          <w:p w14:paraId="0EE04D99" w14:textId="0A2947AC" w:rsidR="000B4502" w:rsidRDefault="00626373">
            <w:r w:rsidRPr="000B45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8" behindDoc="0" locked="0" layoutInCell="1" allowOverlap="1" wp14:anchorId="1D0DF355" wp14:editId="37FF539B">
                      <wp:simplePos x="0" y="0"/>
                      <wp:positionH relativeFrom="column">
                        <wp:posOffset>625475</wp:posOffset>
                      </wp:positionH>
                      <wp:positionV relativeFrom="paragraph">
                        <wp:posOffset>17780</wp:posOffset>
                      </wp:positionV>
                      <wp:extent cx="1673860" cy="676275"/>
                      <wp:effectExtent l="0" t="0" r="2540" b="9525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3860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551B617" w14:textId="5CDAFC62" w:rsidR="000B4502" w:rsidRDefault="00E632BB" w:rsidP="000B4502">
                                  <w:pPr>
                                    <w:pStyle w:val="Heading3"/>
                                  </w:pPr>
                                  <w:r>
                                    <w:t>An introduction to GERD, and the app t</w:t>
                                  </w:r>
                                  <w:r w:rsidR="009235A5">
                                    <w:t>o</w:t>
                                  </w:r>
                                  <w:r>
                                    <w:t xml:space="preserve"> </w:t>
                                  </w:r>
                                  <w:r w:rsidR="00CA646E">
                                    <w:t>assist sufferers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16" style="position:absolute;margin-left:49.25pt;margin-top:1.4pt;width:131.8pt;height:53.2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9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" w14:anchorId="1D0DF355">
                      <v:textbox>
                        <w:txbxContent>
                          <w:p w:rsidR="000B4502" w:rsidP="000B4502" w:rsidRDefault="00E632BB" w14:paraId="2551B617" w14:textId="5CDAFC62">
                            <w:pPr>
                              <w:pStyle w:val="Heading3"/>
                            </w:pPr>
                            <w:r>
                              <w:t>An introduction to GERD, and the app t</w:t>
                            </w:r>
                            <w:r w:rsidR="009235A5">
                              <w:t>o</w:t>
                            </w:r>
                            <w:r>
                              <w:t xml:space="preserve"> </w:t>
                            </w:r>
                            <w:r w:rsidR="00CA646E">
                              <w:t>assist sufferers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158F8" w:rsidRPr="000B45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5622438C" wp14:editId="3AC944EA">
                      <wp:simplePos x="0" y="0"/>
                      <wp:positionH relativeFrom="column">
                        <wp:posOffset>615950</wp:posOffset>
                      </wp:positionH>
                      <wp:positionV relativeFrom="paragraph">
                        <wp:posOffset>2199005</wp:posOffset>
                      </wp:positionV>
                      <wp:extent cx="1673860" cy="676275"/>
                      <wp:effectExtent l="0" t="0" r="2540" b="952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3860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5F918C" w14:textId="3AA85FE7" w:rsidR="007C1F24" w:rsidRDefault="00C05F88" w:rsidP="007C1F24">
                                  <w:pPr>
                                    <w:pStyle w:val="Heading3"/>
                                  </w:pPr>
                                  <w:r>
                                    <w:t>The desired outcome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4" style="position:absolute;margin-left:48.5pt;margin-top:173.15pt;width:131.8pt;height:53.2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" w14:anchorId="5622438C">
                      <v:textbox>
                        <w:txbxContent>
                          <w:p w:rsidR="007C1F24" w:rsidP="007C1F24" w:rsidRDefault="00C05F88" w14:paraId="575F918C" w14:textId="3AA85FE7">
                            <w:pPr>
                              <w:pStyle w:val="Heading3"/>
                            </w:pPr>
                            <w:r>
                              <w:t>The desired outcome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158F8" w:rsidRPr="000B45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17A740B3" wp14:editId="602FAD82">
                      <wp:simplePos x="0" y="0"/>
                      <wp:positionH relativeFrom="column">
                        <wp:posOffset>625475</wp:posOffset>
                      </wp:positionH>
                      <wp:positionV relativeFrom="paragraph">
                        <wp:posOffset>1513205</wp:posOffset>
                      </wp:positionV>
                      <wp:extent cx="1673860" cy="676275"/>
                      <wp:effectExtent l="0" t="0" r="2540" b="9525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3860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2177BE" w14:textId="77777777" w:rsidR="007C1F24" w:rsidRDefault="007C1F24" w:rsidP="007C1F24">
                                  <w:pPr>
                                    <w:pStyle w:val="Heading3"/>
                                  </w:pPr>
                                  <w:r>
                                    <w:t>The technology behind the app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17" style="position:absolute;margin-left:49.25pt;margin-top:119.15pt;width:131.8pt;height:53.2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" w14:anchorId="17A740B3">
                      <v:textbox>
                        <w:txbxContent>
                          <w:p w:rsidR="007C1F24" w:rsidP="007C1F24" w:rsidRDefault="007C1F24" w14:paraId="212177BE" w14:textId="77777777">
                            <w:pPr>
                              <w:pStyle w:val="Heading3"/>
                            </w:pPr>
                            <w:r>
                              <w:t>The technology behind the app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158F8" w:rsidRPr="000B45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5" behindDoc="0" locked="0" layoutInCell="1" allowOverlap="1" wp14:anchorId="0CFA8C08" wp14:editId="6CAF445C">
                      <wp:simplePos x="0" y="0"/>
                      <wp:positionH relativeFrom="column">
                        <wp:posOffset>615950</wp:posOffset>
                      </wp:positionH>
                      <wp:positionV relativeFrom="paragraph">
                        <wp:posOffset>808355</wp:posOffset>
                      </wp:positionV>
                      <wp:extent cx="1673860" cy="676275"/>
                      <wp:effectExtent l="0" t="0" r="2540" b="9525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3860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DDE433" w14:textId="1D2CBD52" w:rsidR="000B4502" w:rsidRDefault="006F69A4" w:rsidP="000B4502">
                                  <w:pPr>
                                    <w:pStyle w:val="Heading3"/>
                                  </w:pPr>
                                  <w:r>
                                    <w:t>Information about the app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14" style="position:absolute;margin-left:48.5pt;margin-top:63.65pt;width:131.8pt;height:53.2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2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" w14:anchorId="0CFA8C08">
                      <v:textbox>
                        <w:txbxContent>
                          <w:p w:rsidR="000B4502" w:rsidP="000B4502" w:rsidRDefault="006F69A4" w14:paraId="24DDE433" w14:textId="1D2CBD52">
                            <w:pPr>
                              <w:pStyle w:val="Heading3"/>
                            </w:pPr>
                            <w:r>
                              <w:t>Information about the app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24196" w:rsidRPr="000B45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5051D030" wp14:editId="02B8B01E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2084705</wp:posOffset>
                      </wp:positionV>
                      <wp:extent cx="614045" cy="676275"/>
                      <wp:effectExtent l="0" t="0" r="0" b="9525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7044A4" w14:textId="2C674A97" w:rsidR="007C1F24" w:rsidRDefault="007C1F24" w:rsidP="007C1F24">
                                  <w:pPr>
                                    <w:pStyle w:val="Heading1"/>
                                  </w:pPr>
                                  <w:r>
                                    <w:t>04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3" style="position:absolute;margin-left:-1pt;margin-top:164.15pt;width:48.35pt;height:53.2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33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" w14:anchorId="5051D030">
                      <v:textbox>
                        <w:txbxContent>
                          <w:p w:rsidR="007C1F24" w:rsidP="007C1F24" w:rsidRDefault="007C1F24" w14:paraId="117044A4" w14:textId="2C674A97">
                            <w:pPr>
                              <w:pStyle w:val="Heading1"/>
                            </w:pPr>
                            <w:r>
                              <w:t>04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B4502" w:rsidRPr="000B45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7" behindDoc="0" locked="0" layoutInCell="1" allowOverlap="1" wp14:anchorId="23A2F5BB" wp14:editId="699DE45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-1270</wp:posOffset>
                      </wp:positionV>
                      <wp:extent cx="614045" cy="676275"/>
                      <wp:effectExtent l="0" t="0" r="0" b="952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69762F" w14:textId="77777777" w:rsidR="000B4502" w:rsidRDefault="000B4502" w:rsidP="000B4502">
                                  <w:pPr>
                                    <w:pStyle w:val="Heading1"/>
                                  </w:pPr>
                                  <w:r>
                                    <w:t>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13" style="position:absolute;margin-left:-.25pt;margin-top:-.1pt;width:48.35pt;height:53.25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34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" w14:anchorId="23A2F5BB">
                      <v:textbox>
                        <w:txbxContent>
                          <w:p w:rsidR="000B4502" w:rsidP="000B4502" w:rsidRDefault="000B4502" w14:paraId="7969762F" w14:textId="77777777">
                            <w:pPr>
                              <w:pStyle w:val="Heading1"/>
                            </w:pPr>
                            <w:r>
                              <w:t>01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B4502" w:rsidRPr="000B45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6" behindDoc="0" locked="0" layoutInCell="1" allowOverlap="1" wp14:anchorId="2386AD68" wp14:editId="186F27EF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694055</wp:posOffset>
                      </wp:positionV>
                      <wp:extent cx="614045" cy="676275"/>
                      <wp:effectExtent l="0" t="0" r="0" b="9525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750CDD" w14:textId="77777777" w:rsidR="000B4502" w:rsidRDefault="000B4502" w:rsidP="000B4502">
                                  <w:pPr>
                                    <w:pStyle w:val="Heading1"/>
                                  </w:pPr>
                                  <w:r>
                                    <w:t>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15" style="position:absolute;margin-left:-.25pt;margin-top:54.65pt;width:48.35pt;height:53.2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35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" w14:anchorId="2386AD68">
                      <v:textbox>
                        <w:txbxContent>
                          <w:p w:rsidR="000B4502" w:rsidP="000B4502" w:rsidRDefault="000B4502" w14:paraId="43750CDD" w14:textId="77777777">
                            <w:pPr>
                              <w:pStyle w:val="Heading1"/>
                            </w:pPr>
                            <w:r>
                              <w:t>02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1F24" w:rsidRPr="000B45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1F0955B6" wp14:editId="39C1F677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1398905</wp:posOffset>
                      </wp:positionV>
                      <wp:extent cx="614045" cy="676275"/>
                      <wp:effectExtent l="0" t="0" r="0" b="952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F11C05" w14:textId="77777777" w:rsidR="007C1F24" w:rsidRDefault="007C1F24" w:rsidP="007C1F24">
                                  <w:pPr>
                                    <w:pStyle w:val="Heading1"/>
                                  </w:pPr>
                                  <w:r>
                                    <w:t>03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18" style="position:absolute;margin-left:-.25pt;margin-top:110.15pt;width:48.35pt;height:53.2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36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" w14:anchorId="1F0955B6">
                      <v:textbox>
                        <w:txbxContent>
                          <w:p w:rsidR="007C1F24" w:rsidP="007C1F24" w:rsidRDefault="007C1F24" w14:paraId="56F11C05" w14:textId="77777777">
                            <w:pPr>
                              <w:pStyle w:val="Heading1"/>
                            </w:pPr>
                            <w:r>
                              <w:t>03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8179" w:type="dxa"/>
            <w:gridSpan w:val="2"/>
          </w:tcPr>
          <w:p w14:paraId="4E0D8F6B" w14:textId="2F67AD88" w:rsidR="000B4502" w:rsidRDefault="000B4502">
            <w:r w:rsidRPr="000B450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9" behindDoc="0" locked="0" layoutInCell="1" allowOverlap="1" wp14:anchorId="0D22D42E" wp14:editId="55E6FE60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113030</wp:posOffset>
                      </wp:positionV>
                      <wp:extent cx="4892633" cy="4305300"/>
                      <wp:effectExtent l="0" t="0" r="3810" b="0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92633" cy="4305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C9D30B" w14:textId="6480C367" w:rsidR="000B4502" w:rsidRDefault="00E14A20" w:rsidP="000B4502">
                                  <w:pPr>
                                    <w:pStyle w:val="Heading1"/>
                                  </w:pPr>
                                  <w:r>
                                    <w:t>O</w:t>
                                  </w:r>
                                  <w:r w:rsidR="00BC307C">
                                    <w:t>verview</w:t>
                                  </w:r>
                                </w:p>
                                <w:p w14:paraId="0398346E" w14:textId="38C47F1D" w:rsidR="00E14A20" w:rsidRDefault="00076E19" w:rsidP="00AA2801">
                                  <w:r>
                                    <w:t>App development can be used for a wide variety</w:t>
                                  </w:r>
                                  <w:r w:rsidR="009B4D45">
                                    <w:t xml:space="preserve"> of</w:t>
                                  </w:r>
                                  <w:r>
                                    <w:t xml:space="preserve"> topics both good and bad. </w:t>
                                  </w:r>
                                  <w:r w:rsidR="009B4D45">
                                    <w:t>For this group project, we</w:t>
                                  </w:r>
                                  <w:r w:rsidR="00CA2A7B">
                                    <w:t xml:space="preserve"> have focused on the creation of an app that helps people with a specific health condition (</w:t>
                                  </w:r>
                                  <w:r w:rsidR="00BF7602" w:rsidRPr="00C73D5D">
                                    <w:t>gastroesophageal reflux</w:t>
                                  </w:r>
                                  <w:r w:rsidR="00BF7602">
                                    <w:t>, or GERD for short).</w:t>
                                  </w:r>
                                </w:p>
                                <w:p w14:paraId="27D66864" w14:textId="79A8837C" w:rsidR="00CF2B25" w:rsidRDefault="00CF2B25" w:rsidP="00AA2801">
                                  <w:r>
                                    <w:t>This app will have a variety of functions</w:t>
                                  </w:r>
                                  <w:r w:rsidR="00665D27">
                                    <w:t>, including:</w:t>
                                  </w:r>
                                </w:p>
                                <w:p w14:paraId="4DDC25CA" w14:textId="6BB5F758" w:rsidR="00665D27" w:rsidRDefault="00665D27" w:rsidP="00665D27">
                                  <w:pPr>
                                    <w:pStyle w:val="ListParagraph"/>
                                    <w:numPr>
                                      <w:ilvl w:val="0"/>
                                      <w:numId w:val="4"/>
                                    </w:numPr>
                                  </w:pPr>
                                  <w:r>
                                    <w:t>Mo</w:t>
                                  </w:r>
                                  <w:r w:rsidR="005C5D48">
                                    <w:t>nitoring the persons symptoms and helping them to find out</w:t>
                                  </w:r>
                                  <w:r w:rsidR="0005788A">
                                    <w:t xml:space="preserve"> </w:t>
                                  </w:r>
                                  <w:r w:rsidR="005C5D48">
                                    <w:t>what foods they can and cannot eat.</w:t>
                                  </w:r>
                                </w:p>
                                <w:p w14:paraId="40ABD871" w14:textId="3FE1331B" w:rsidR="005C5D48" w:rsidRDefault="005C5D48" w:rsidP="00665D27">
                                  <w:pPr>
                                    <w:pStyle w:val="ListParagraph"/>
                                    <w:numPr>
                                      <w:ilvl w:val="0"/>
                                      <w:numId w:val="4"/>
                                    </w:numPr>
                                  </w:pPr>
                                  <w:r>
                                    <w:t>Providing feedback based on the above criteria</w:t>
                                  </w:r>
                                  <w:r w:rsidR="0005788A">
                                    <w:t>.</w:t>
                                  </w:r>
                                </w:p>
                                <w:p w14:paraId="5FB84BC9" w14:textId="13946B33" w:rsidR="004A1A30" w:rsidRDefault="004A1A30" w:rsidP="00665D27">
                                  <w:pPr>
                                    <w:pStyle w:val="ListParagraph"/>
                                    <w:numPr>
                                      <w:ilvl w:val="0"/>
                                      <w:numId w:val="4"/>
                                    </w:numPr>
                                  </w:pPr>
                                  <w:r>
                                    <w:t xml:space="preserve">Providing valuable information on </w:t>
                                  </w:r>
                                  <w:r w:rsidR="00E800C7">
                                    <w:t xml:space="preserve">GERD, as well as </w:t>
                                  </w:r>
                                  <w:r w:rsidR="00601975">
                                    <w:t>treatment for aiding in their recovery</w:t>
                                  </w:r>
                                  <w:r w:rsidR="0005788A">
                                    <w:t>.</w:t>
                                  </w:r>
                                </w:p>
                                <w:p w14:paraId="60990B54" w14:textId="6D4CDF8B" w:rsidR="00AA2801" w:rsidRDefault="00E323EF" w:rsidP="00AA2801">
                                  <w:pPr>
                                    <w:pStyle w:val="ListParagraph"/>
                                    <w:numPr>
                                      <w:ilvl w:val="0"/>
                                      <w:numId w:val="4"/>
                                    </w:numPr>
                                  </w:pPr>
                                  <w:r>
                                    <w:t xml:space="preserve">Hosting a meal planning nutrition calculator to assist those with GERD </w:t>
                                  </w:r>
                                  <w:r w:rsidR="00AB2B7C">
                                    <w:t xml:space="preserve">to not just find foods they can and cannot eat, but also to set up a healthy diet, </w:t>
                                  </w:r>
                                  <w:r w:rsidR="00AF4DCA">
                                    <w:t xml:space="preserve">assisting the user to </w:t>
                                  </w:r>
                                  <w:r w:rsidR="00AB2B7C">
                                    <w:t>monitor nutrition</w:t>
                                  </w:r>
                                  <w:r w:rsidR="00AF4DCA">
                                    <w:t>al intake.</w:t>
                                  </w:r>
                                </w:p>
                                <w:p w14:paraId="589934B3" w14:textId="4E72A5E3" w:rsidR="000B4502" w:rsidRDefault="00087C6F" w:rsidP="000B4502">
                                  <w:pPr>
                                    <w:pStyle w:val="ListParagraph"/>
                                    <w:numPr>
                                      <w:ilvl w:val="0"/>
                                      <w:numId w:val="4"/>
                                    </w:numPr>
                                  </w:pPr>
                                  <w:r>
                                    <w:t>Assisting the user with</w:t>
                                  </w:r>
                                  <w:r w:rsidR="005F15E2">
                                    <w:t xml:space="preserve"> fitness specific,</w:t>
                                  </w:r>
                                  <w:r>
                                    <w:t xml:space="preserve"> </w:t>
                                  </w:r>
                                  <w:r w:rsidR="00EB72B9">
                                    <w:t>diet-based</w:t>
                                  </w:r>
                                  <w:r>
                                    <w:t xml:space="preserve"> information</w:t>
                                  </w:r>
                                  <w:r w:rsidR="005F15E2">
                                    <w:t xml:space="preserve">, </w:t>
                                  </w:r>
                                  <w:r w:rsidR="00DD033D">
                                    <w:t>which can aid them in reaching their health and fitness goals in a GERD friendly manner.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  <w:pict>
                    <v:shape id="Text Box 11" style="position:absolute;margin-left:-.65pt;margin-top:8.9pt;width:385.25pt;height:339pt;z-index:2516582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37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" w14:anchorId="0D22D42E">
                      <v:textbox>
                        <w:txbxContent>
                          <w:p w:rsidR="000B4502" w:rsidP="000B4502" w:rsidRDefault="00E14A20" w14:paraId="16C9D30B" w14:textId="6480C367">
                            <w:pPr>
                              <w:pStyle w:val="Heading1"/>
                            </w:pPr>
                            <w:r>
                              <w:t>O</w:t>
                            </w:r>
                            <w:r w:rsidR="00BC307C">
                              <w:t>verview</w:t>
                            </w:r>
                          </w:p>
                          <w:p w:rsidR="00E14A20" w:rsidP="00AA2801" w:rsidRDefault="00076E19" w14:paraId="0398346E" w14:textId="38C47F1D">
                            <w:r>
                              <w:t>App development can be used for a wide variety</w:t>
                            </w:r>
                            <w:r w:rsidR="009B4D45">
                              <w:t xml:space="preserve"> of</w:t>
                            </w:r>
                            <w:r>
                              <w:t xml:space="preserve"> topics both good and bad. </w:t>
                            </w:r>
                            <w:r w:rsidR="009B4D45">
                              <w:t>For this group project, we</w:t>
                            </w:r>
                            <w:r w:rsidR="00CA2A7B">
                              <w:t xml:space="preserve"> have focused on the creation of an app that helps people with a specific health condition (</w:t>
                            </w:r>
                            <w:r w:rsidRPr="00C73D5D" w:rsidR="00BF7602">
                              <w:t>gastroesophageal reflux</w:t>
                            </w:r>
                            <w:r w:rsidR="00BF7602">
                              <w:t>, or GERD for short).</w:t>
                            </w:r>
                          </w:p>
                          <w:p w:rsidR="00CF2B25" w:rsidP="00AA2801" w:rsidRDefault="00CF2B25" w14:paraId="27D66864" w14:textId="79A8837C">
                            <w:r>
                              <w:t>This app will have a variety of functions</w:t>
                            </w:r>
                            <w:r w:rsidR="00665D27">
                              <w:t>, including:</w:t>
                            </w:r>
                          </w:p>
                          <w:p w:rsidR="00665D27" w:rsidP="00665D27" w:rsidRDefault="00665D27" w14:paraId="4DDC25CA" w14:textId="6BB5F75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Mo</w:t>
                            </w:r>
                            <w:r w:rsidR="005C5D48">
                              <w:t>nitoring the persons symptoms and helping them to find out</w:t>
                            </w:r>
                            <w:r w:rsidR="0005788A">
                              <w:t xml:space="preserve"> </w:t>
                            </w:r>
                            <w:r w:rsidR="005C5D48">
                              <w:t>what foods they can and cannot eat.</w:t>
                            </w:r>
                          </w:p>
                          <w:p w:rsidR="005C5D48" w:rsidP="00665D27" w:rsidRDefault="005C5D48" w14:paraId="40ABD871" w14:textId="3FE1331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Providing feedback based on the above criteria</w:t>
                            </w:r>
                            <w:r w:rsidR="0005788A">
                              <w:t>.</w:t>
                            </w:r>
                          </w:p>
                          <w:p w:rsidR="004A1A30" w:rsidP="00665D27" w:rsidRDefault="004A1A30" w14:paraId="5FB84BC9" w14:textId="13946B33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 xml:space="preserve">Providing valuable information on </w:t>
                            </w:r>
                            <w:r w:rsidR="00E800C7">
                              <w:t xml:space="preserve">GERD, as well as </w:t>
                            </w:r>
                            <w:r w:rsidR="00601975">
                              <w:t>treatment for aiding in their recovery</w:t>
                            </w:r>
                            <w:r w:rsidR="0005788A">
                              <w:t>.</w:t>
                            </w:r>
                          </w:p>
                          <w:p w:rsidR="00AA2801" w:rsidP="00AA2801" w:rsidRDefault="00E323EF" w14:paraId="60990B54" w14:textId="6D4CDF8B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 xml:space="preserve">Hosting a meal planning nutrition calculator to assist those with GERD </w:t>
                            </w:r>
                            <w:r w:rsidR="00AB2B7C">
                              <w:t xml:space="preserve">to not just find foods they can and cannot eat, but also to set up a healthy diet, </w:t>
                            </w:r>
                            <w:r w:rsidR="00AF4DCA">
                              <w:t xml:space="preserve">assisting the user to </w:t>
                            </w:r>
                            <w:r w:rsidR="00AB2B7C">
                              <w:t>monitor nutrition</w:t>
                            </w:r>
                            <w:r w:rsidR="00AF4DCA">
                              <w:t>al intake.</w:t>
                            </w:r>
                          </w:p>
                          <w:p w:rsidR="000B4502" w:rsidP="000B4502" w:rsidRDefault="00087C6F" w14:paraId="589934B3" w14:textId="4E72A5E3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Assisting the user with</w:t>
                            </w:r>
                            <w:r w:rsidR="005F15E2">
                              <w:t xml:space="preserve"> fitness specific,</w:t>
                            </w:r>
                            <w:r>
                              <w:t xml:space="preserve"> </w:t>
                            </w:r>
                            <w:r w:rsidR="00EB72B9">
                              <w:t>diet-based</w:t>
                            </w:r>
                            <w:r>
                              <w:t xml:space="preserve"> information</w:t>
                            </w:r>
                            <w:r w:rsidR="005F15E2">
                              <w:t xml:space="preserve">, </w:t>
                            </w:r>
                            <w:r w:rsidR="00DD033D">
                              <w:t>which can aid them in reaching their health and fitness goals in a GERD friendly manner.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B4502" w14:paraId="56D5792D" w14:textId="77777777" w:rsidTr="4EB09A3E">
        <w:trPr>
          <w:trHeight w:val="2727"/>
        </w:trPr>
        <w:tc>
          <w:tcPr>
            <w:tcW w:w="12185" w:type="dxa"/>
            <w:gridSpan w:val="3"/>
            <w:vAlign w:val="center"/>
          </w:tcPr>
          <w:p w14:paraId="643F5CC8" w14:textId="44CEDA73" w:rsidR="008400CD" w:rsidRDefault="008400CD" w:rsidP="0BBB2017">
            <w:pPr>
              <w:ind w:left="720"/>
            </w:pPr>
          </w:p>
          <w:p w14:paraId="79A08B37" w14:textId="77777777" w:rsidR="00FD4860" w:rsidRDefault="00FD4860" w:rsidP="002D2337">
            <w:pPr>
              <w:pStyle w:val="Title"/>
              <w:ind w:left="0"/>
              <w:rPr>
                <w:sz w:val="26"/>
                <w:szCs w:val="26"/>
              </w:rPr>
            </w:pPr>
          </w:p>
          <w:p w14:paraId="5488DBC9" w14:textId="77777777" w:rsidR="00FD4860" w:rsidRDefault="00FD4860" w:rsidP="0054574B">
            <w:pPr>
              <w:pStyle w:val="Title"/>
              <w:rPr>
                <w:sz w:val="26"/>
                <w:szCs w:val="26"/>
              </w:rPr>
            </w:pPr>
          </w:p>
          <w:p w14:paraId="6FB726E5" w14:textId="1F09C2F4" w:rsidR="0054574B" w:rsidRDefault="00B6237B" w:rsidP="0054574B">
            <w:pPr>
              <w:pStyle w:val="Tit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Motiva</w:t>
            </w:r>
            <w:r w:rsidR="0054574B" w:rsidRPr="00DA7FEF">
              <w:rPr>
                <w:sz w:val="26"/>
                <w:szCs w:val="26"/>
              </w:rPr>
              <w:t>tion</w:t>
            </w:r>
          </w:p>
          <w:p w14:paraId="12D6AABF" w14:textId="77777777" w:rsidR="00C05A76" w:rsidRDefault="00C05A76" w:rsidP="00C05A76"/>
          <w:p w14:paraId="033D8B10" w14:textId="1F4DC940" w:rsidR="00262E63" w:rsidRDefault="00262E63" w:rsidP="00C05A76">
            <w:r>
              <w:t xml:space="preserve">Our group has </w:t>
            </w:r>
            <w:r w:rsidR="00703B88">
              <w:t>a common interest/motivation in our desire to help people in need.</w:t>
            </w:r>
            <w:r w:rsidR="003A21C8">
              <w:t xml:space="preserve"> Because of this, </w:t>
            </w:r>
            <w:r w:rsidR="005E46FD">
              <w:t>the opportunity to create an app that could potentially do exactly this</w:t>
            </w:r>
            <w:r w:rsidR="00AD3174">
              <w:t xml:space="preserve"> was too good for us to pass up.</w:t>
            </w:r>
            <w:r w:rsidR="00900B85">
              <w:t xml:space="preserve"> One of our group members, Jordan Glen is personally affected by GERD, and </w:t>
            </w:r>
            <w:r w:rsidR="00832EEF">
              <w:t xml:space="preserve">has undergone quite a tough time dealing with it, including </w:t>
            </w:r>
            <w:r w:rsidR="00CA3FED">
              <w:t>almost daily</w:t>
            </w:r>
            <w:r w:rsidR="00C30FA1">
              <w:t xml:space="preserve"> pains, regurgitation</w:t>
            </w:r>
            <w:r w:rsidR="00FE6813">
              <w:t>, nausea, and many of the other pre-mentioned symptoms of GERD</w:t>
            </w:r>
            <w:r w:rsidR="00D34D58">
              <w:t xml:space="preserve">, as well as having to change his diet </w:t>
            </w:r>
            <w:r w:rsidR="00C6696A">
              <w:t xml:space="preserve">and liquid consumption completely, and even undergo investigative surgery in order to </w:t>
            </w:r>
            <w:r w:rsidR="00083CC7">
              <w:t xml:space="preserve">finally </w:t>
            </w:r>
            <w:r w:rsidR="00C6696A">
              <w:t>be diagnosed</w:t>
            </w:r>
            <w:r w:rsidR="00083CC7">
              <w:t xml:space="preserve"> after having suffered with it for the seven years before then</w:t>
            </w:r>
            <w:r w:rsidR="00FC485F">
              <w:t>,</w:t>
            </w:r>
            <w:r w:rsidR="00C63965">
              <w:t xml:space="preserve"> untreated.</w:t>
            </w:r>
          </w:p>
          <w:p w14:paraId="29A06BED" w14:textId="3CEEDE58" w:rsidR="00EE31DB" w:rsidRDefault="00EE31DB" w:rsidP="00C05A76">
            <w:r>
              <w:t>GERD is a condition that</w:t>
            </w:r>
            <w:r w:rsidR="00873538">
              <w:t xml:space="preserve"> has a wide array of symptoms, </w:t>
            </w:r>
            <w:r w:rsidR="008A694E">
              <w:t xml:space="preserve">and yet (albeit sometimes </w:t>
            </w:r>
            <w:r w:rsidR="00494165">
              <w:t>requir</w:t>
            </w:r>
            <w:r w:rsidR="008A694E">
              <w:t>ing the assistance of medication or further surgery</w:t>
            </w:r>
            <w:r w:rsidR="00494165">
              <w:t>)</w:t>
            </w:r>
            <w:r w:rsidR="00D5682B">
              <w:t xml:space="preserve"> changes in food and liquid consumption</w:t>
            </w:r>
            <w:r w:rsidR="0076212B">
              <w:t xml:space="preserve"> can have a drastically positive affect on the reduction </w:t>
            </w:r>
            <w:r w:rsidR="0007345E">
              <w:t>of these symptoms, and the ability to allow the body to heal before further damage is done</w:t>
            </w:r>
            <w:r w:rsidR="00DE6E4F">
              <w:t>. If the person fails to do this they can end up with progressively worsening symptoms</w:t>
            </w:r>
            <w:r w:rsidR="0095429A">
              <w:t xml:space="preserve"> and </w:t>
            </w:r>
            <w:r w:rsidR="00227F35">
              <w:t>the growth of ulcers on their stomach</w:t>
            </w:r>
            <w:r w:rsidR="002F544A">
              <w:t xml:space="preserve"> </w:t>
            </w:r>
            <w:r w:rsidR="00CB74A4" w:rsidRPr="00CB74A4">
              <w:rPr>
                <w:i/>
                <w:iCs/>
                <w:sz w:val="20"/>
                <w:szCs w:val="20"/>
              </w:rPr>
              <w:t>(Danisa M. Clarrett, MD 2018)</w:t>
            </w:r>
            <w:r w:rsidR="00227F35" w:rsidRPr="00CB74A4">
              <w:rPr>
                <w:i/>
                <w:iCs/>
                <w:sz w:val="20"/>
                <w:szCs w:val="20"/>
              </w:rPr>
              <w:t>.</w:t>
            </w:r>
          </w:p>
          <w:p w14:paraId="603D9BA7" w14:textId="775C3ECF" w:rsidR="00F125DE" w:rsidRDefault="001C09A9" w:rsidP="00B6237B">
            <w:r>
              <w:t xml:space="preserve">Not only that, this condition can also affect a </w:t>
            </w:r>
            <w:r w:rsidR="000B2C4E">
              <w:t>person’s</w:t>
            </w:r>
            <w:r>
              <w:t xml:space="preserve"> body weight,</w:t>
            </w:r>
            <w:r w:rsidR="000B2C4E">
              <w:t xml:space="preserve"> and as such, many sufferers will </w:t>
            </w:r>
            <w:r w:rsidR="0031600F">
              <w:t xml:space="preserve">go on to set fitness goals, that without very specific diet advise, unfortunately </w:t>
            </w:r>
            <w:r w:rsidR="00EE0FCF">
              <w:t>will be extremely difficult, sometimes impossible to achieve.</w:t>
            </w:r>
            <w:r w:rsidR="00FE5944">
              <w:t xml:space="preserve"> The internet and world of phone applications in the present day is vast, however</w:t>
            </w:r>
            <w:r w:rsidR="00985C3F">
              <w:t xml:space="preserve">, to the best of our research, </w:t>
            </w:r>
            <w:r w:rsidR="009654DB">
              <w:t xml:space="preserve">there are no applications nor websites that combine </w:t>
            </w:r>
            <w:r w:rsidR="006D01E7">
              <w:t>all of the functions desired for this app</w:t>
            </w:r>
            <w:r w:rsidR="00382079">
              <w:t xml:space="preserve">. </w:t>
            </w:r>
          </w:p>
          <w:p w14:paraId="1A94982C" w14:textId="77777777" w:rsidR="003A6F4A" w:rsidRPr="00B6237B" w:rsidRDefault="003A6F4A" w:rsidP="00B6237B"/>
          <w:p w14:paraId="486C6738" w14:textId="77777777" w:rsidR="00995B40" w:rsidRPr="00B6237B" w:rsidRDefault="00995B40" w:rsidP="00B6237B"/>
          <w:p w14:paraId="77E19F07" w14:textId="605C23BD" w:rsidR="00DA7FEF" w:rsidRPr="00AF5988" w:rsidRDefault="003C19F2" w:rsidP="00DA7FEF">
            <w:pPr>
              <w:pStyle w:val="Title"/>
              <w:rPr>
                <w:color w:val="44546A" w:themeColor="text2"/>
                <w:sz w:val="76"/>
                <w:szCs w:val="76"/>
              </w:rPr>
            </w:pPr>
            <w:r w:rsidRPr="00AF5988">
              <w:rPr>
                <w:color w:val="44546A" w:themeColor="text2"/>
                <w:sz w:val="76"/>
                <w:szCs w:val="76"/>
              </w:rPr>
              <w:t>Layout of the App</w:t>
            </w:r>
          </w:p>
          <w:p w14:paraId="556CE88C" w14:textId="77777777" w:rsidR="00DA7FEF" w:rsidRDefault="00DA7FEF" w:rsidP="00DA7FEF">
            <w:pPr>
              <w:pStyle w:val="Title"/>
              <w:rPr>
                <w:sz w:val="26"/>
                <w:szCs w:val="26"/>
              </w:rPr>
            </w:pPr>
          </w:p>
          <w:p w14:paraId="10CA4D23" w14:textId="77777777" w:rsidR="00DA7FEF" w:rsidRDefault="00DA7FEF" w:rsidP="00DA7FEF">
            <w:pPr>
              <w:pStyle w:val="Title"/>
              <w:rPr>
                <w:sz w:val="26"/>
                <w:szCs w:val="26"/>
              </w:rPr>
            </w:pPr>
          </w:p>
          <w:p w14:paraId="19C6CADC" w14:textId="77777777" w:rsidR="00DA7FEF" w:rsidRDefault="00DA7FEF" w:rsidP="00DA7FEF">
            <w:pPr>
              <w:pStyle w:val="Title"/>
              <w:rPr>
                <w:sz w:val="26"/>
                <w:szCs w:val="26"/>
              </w:rPr>
            </w:pPr>
          </w:p>
          <w:p w14:paraId="4CD5BFDD" w14:textId="3BFDFC5A" w:rsidR="00DA7FEF" w:rsidRPr="00DA7FEF" w:rsidRDefault="00DA7FEF" w:rsidP="00DA7FEF">
            <w:pPr>
              <w:pStyle w:val="Title"/>
              <w:rPr>
                <w:color w:val="44546A" w:themeColor="text2"/>
                <w:sz w:val="26"/>
                <w:szCs w:val="26"/>
              </w:rPr>
            </w:pPr>
            <w:r w:rsidRPr="00DA7FEF">
              <w:rPr>
                <w:sz w:val="26"/>
                <w:szCs w:val="26"/>
              </w:rPr>
              <w:t>Description</w:t>
            </w:r>
          </w:p>
          <w:p w14:paraId="555C0C83" w14:textId="77777777" w:rsidR="004C16E9" w:rsidRDefault="004C16E9" w:rsidP="00515218">
            <w:pPr>
              <w:ind w:left="720"/>
            </w:pPr>
          </w:p>
          <w:p w14:paraId="1E38D181" w14:textId="731910C7" w:rsidR="00C32182" w:rsidRDefault="008B4C6E" w:rsidP="00BA4F08">
            <w:r>
              <w:t>Phone applications are one of the most convenient go</w:t>
            </w:r>
            <w:r w:rsidR="00812649">
              <w:t>-</w:t>
            </w:r>
            <w:r>
              <w:t xml:space="preserve">to </w:t>
            </w:r>
            <w:r w:rsidR="00232806">
              <w:t>tools, and sources of information</w:t>
            </w:r>
            <w:r>
              <w:t xml:space="preserve"> for the </w:t>
            </w:r>
            <w:r w:rsidR="00812649">
              <w:t>modern-day</w:t>
            </w:r>
            <w:r w:rsidR="00232806">
              <w:t xml:space="preserve"> person</w:t>
            </w:r>
            <w:r w:rsidR="006C507D">
              <w:t>. Because</w:t>
            </w:r>
            <w:r w:rsidR="006B5F24">
              <w:t xml:space="preserve"> of the fact that</w:t>
            </w:r>
            <w:r w:rsidR="006C507D">
              <w:t xml:space="preserve"> the majority of people within the first world, </w:t>
            </w:r>
            <w:r w:rsidR="005704B6">
              <w:t>and some people in second and third world countries regularly carry mobile devices with them</w:t>
            </w:r>
            <w:r w:rsidR="00E11C34">
              <w:t xml:space="preserve">, </w:t>
            </w:r>
            <w:r w:rsidR="00305C1F">
              <w:t xml:space="preserve">having </w:t>
            </w:r>
            <w:r w:rsidR="00566D98">
              <w:t xml:space="preserve">this created as an application for a mobile device would increase </w:t>
            </w:r>
            <w:r w:rsidR="00C14234">
              <w:t xml:space="preserve">conveniency, </w:t>
            </w:r>
            <w:r w:rsidR="00C86D3E">
              <w:t xml:space="preserve">offline access, </w:t>
            </w:r>
            <w:r w:rsidR="00151D0A">
              <w:t xml:space="preserve">and give the opportunity to create a more personalized </w:t>
            </w:r>
            <w:r w:rsidR="00CF7931">
              <w:t>user experience</w:t>
            </w:r>
            <w:r w:rsidR="00840A7A">
              <w:t xml:space="preserve"> </w:t>
            </w:r>
            <w:r w:rsidR="00840A7A" w:rsidRPr="000E5B67">
              <w:rPr>
                <w:i/>
                <w:iCs/>
                <w:sz w:val="20"/>
                <w:szCs w:val="20"/>
              </w:rPr>
              <w:t xml:space="preserve">(Tania H, </w:t>
            </w:r>
            <w:r w:rsidR="000E5B67" w:rsidRPr="000E5B67">
              <w:rPr>
                <w:i/>
                <w:iCs/>
                <w:sz w:val="20"/>
                <w:szCs w:val="20"/>
              </w:rPr>
              <w:t>2019</w:t>
            </w:r>
            <w:r w:rsidR="00840A7A" w:rsidRPr="000E5B67">
              <w:rPr>
                <w:i/>
                <w:iCs/>
                <w:sz w:val="20"/>
                <w:szCs w:val="20"/>
              </w:rPr>
              <w:t>)</w:t>
            </w:r>
            <w:r w:rsidR="00CF7931" w:rsidRPr="000E5B67">
              <w:rPr>
                <w:i/>
                <w:iCs/>
                <w:sz w:val="20"/>
                <w:szCs w:val="20"/>
              </w:rPr>
              <w:t>.</w:t>
            </w:r>
          </w:p>
          <w:p w14:paraId="08EABCE3" w14:textId="4DC21614" w:rsidR="00BA4F08" w:rsidRPr="00C73D5D" w:rsidRDefault="00C84A2D" w:rsidP="00BA4F08">
            <w:r>
              <w:t xml:space="preserve">In order to include all of the necessary </w:t>
            </w:r>
            <w:r w:rsidR="009F0A3D">
              <w:t xml:space="preserve">functions, </w:t>
            </w:r>
            <w:r w:rsidR="008476FD">
              <w:t>it will be desirable to break it down into three major compartments (or in the app, represented as tabs)</w:t>
            </w:r>
            <w:r w:rsidR="00365DF9">
              <w:t xml:space="preserve">. </w:t>
            </w:r>
            <w:r w:rsidR="00E90282">
              <w:t>The following presents the three major compartments desired</w:t>
            </w:r>
            <w:r w:rsidR="00BA4F08">
              <w:t>; Information about</w:t>
            </w:r>
            <w:r w:rsidR="009C12C7">
              <w:t xml:space="preserve"> </w:t>
            </w:r>
            <w:r w:rsidR="00BA4F08">
              <w:t>GERD, a ‘Diet and Symptoms Tracker’, and a GERD based nutritional meal planner.</w:t>
            </w:r>
          </w:p>
          <w:p w14:paraId="1193EEC5" w14:textId="0C69B148" w:rsidR="0BBB2017" w:rsidRDefault="0BBB2017" w:rsidP="0BBB2017"/>
          <w:p w14:paraId="5553A7C3" w14:textId="31EF921A" w:rsidR="002E1C19" w:rsidRDefault="002E1C19" w:rsidP="0BBB2017">
            <w:pPr>
              <w:pStyle w:val="Title"/>
              <w:numPr>
                <w:ilvl w:val="1"/>
                <w:numId w:val="3"/>
              </w:numPr>
              <w:rPr>
                <w:color w:val="44546A" w:themeColor="text2"/>
                <w:sz w:val="26"/>
                <w:szCs w:val="26"/>
              </w:rPr>
            </w:pPr>
            <w:r w:rsidRPr="0BBB2017">
              <w:rPr>
                <w:color w:val="44546A" w:themeColor="text2"/>
                <w:sz w:val="26"/>
                <w:szCs w:val="26"/>
              </w:rPr>
              <w:t>Information about GERD</w:t>
            </w:r>
          </w:p>
          <w:p w14:paraId="30CAF3A6" w14:textId="77777777" w:rsidR="00421051" w:rsidRPr="00421051" w:rsidRDefault="00421051" w:rsidP="00421051"/>
          <w:p w14:paraId="7F5D8DCA" w14:textId="5459EFA2" w:rsidR="001E0A93" w:rsidRDefault="00752431" w:rsidP="001E0A93">
            <w:r>
              <w:t>This tab will be focu</w:t>
            </w:r>
            <w:r w:rsidR="00421051">
              <w:t xml:space="preserve">sed on education. It will need to have </w:t>
            </w:r>
            <w:r w:rsidR="001B48C3">
              <w:t xml:space="preserve">a few subcategories </w:t>
            </w:r>
            <w:r w:rsidR="008178E6">
              <w:t xml:space="preserve">in order </w:t>
            </w:r>
            <w:r w:rsidR="00441B1A">
              <w:t>to be user friendly at the same time as covering the different areas</w:t>
            </w:r>
            <w:r w:rsidR="003A25A9">
              <w:t xml:space="preserve"> related. </w:t>
            </w:r>
          </w:p>
          <w:p w14:paraId="141CA4D8" w14:textId="5816E92E" w:rsidR="00CA69BF" w:rsidRDefault="00756924" w:rsidP="001E0A93">
            <w:r>
              <w:t>The current</w:t>
            </w:r>
            <w:r w:rsidR="00CA69BF">
              <w:t xml:space="preserve"> ideas for these sub-categories</w:t>
            </w:r>
            <w:r>
              <w:t xml:space="preserve"> are:</w:t>
            </w:r>
          </w:p>
          <w:p w14:paraId="3CF69B0B" w14:textId="77777777" w:rsidR="00F97AD0" w:rsidRDefault="00F97AD0" w:rsidP="001E0A93"/>
          <w:p w14:paraId="4EC27902" w14:textId="432EA5FF" w:rsidR="00756924" w:rsidRDefault="00180E7D" w:rsidP="00223D4C">
            <w:pPr>
              <w:pStyle w:val="ListParagraph"/>
              <w:numPr>
                <w:ilvl w:val="0"/>
                <w:numId w:val="5"/>
              </w:numPr>
            </w:pPr>
            <w:r>
              <w:t xml:space="preserve">A list of GERD appropriate and </w:t>
            </w:r>
            <w:r w:rsidR="00102232">
              <w:t>inappropriate foods/drinks</w:t>
            </w:r>
            <w:r w:rsidR="00D03482">
              <w:t xml:space="preserve">, along with a search bar for further convenience, particularly when </w:t>
            </w:r>
            <w:r w:rsidR="008A1E58">
              <w:t>a person is out shopping.</w:t>
            </w:r>
          </w:p>
          <w:p w14:paraId="1C0E3AB5" w14:textId="7C414DB0" w:rsidR="00695605" w:rsidRDefault="003E7E3B" w:rsidP="00695605">
            <w:pPr>
              <w:pStyle w:val="ListParagraph"/>
              <w:numPr>
                <w:ilvl w:val="0"/>
                <w:numId w:val="5"/>
              </w:numPr>
            </w:pPr>
            <w:r>
              <w:t xml:space="preserve">Information </w:t>
            </w:r>
            <w:r w:rsidR="71EE543E">
              <w:t>in regard to</w:t>
            </w:r>
            <w:r>
              <w:t xml:space="preserve"> the importance of nutrition, given that</w:t>
            </w:r>
            <w:r w:rsidR="00BC1150">
              <w:t xml:space="preserve"> a GERD based diet can cut out approximately </w:t>
            </w:r>
            <w:r w:rsidR="00695605">
              <w:t xml:space="preserve">50% </w:t>
            </w:r>
            <w:r w:rsidR="00AE6210">
              <w:t>of the types of</w:t>
            </w:r>
            <w:r w:rsidR="00695605">
              <w:t xml:space="preserve"> foods consumed by the </w:t>
            </w:r>
            <w:r w:rsidR="00AE6210">
              <w:t xml:space="preserve">average person along with almost all </w:t>
            </w:r>
            <w:r w:rsidR="00647369">
              <w:t>drinks aside from water.</w:t>
            </w:r>
            <w:r w:rsidR="00412BA3">
              <w:t xml:space="preserve"> </w:t>
            </w:r>
            <w:r w:rsidR="00572415">
              <w:t xml:space="preserve">Further </w:t>
            </w:r>
            <w:r w:rsidR="001F0349">
              <w:t>nutrition-based</w:t>
            </w:r>
            <w:r w:rsidR="00572415">
              <w:t xml:space="preserve"> information may be </w:t>
            </w:r>
            <w:r w:rsidR="00800D07">
              <w:t>placed either in this section, or</w:t>
            </w:r>
            <w:r w:rsidR="004F30AF">
              <w:t xml:space="preserve"> the third section</w:t>
            </w:r>
            <w:r w:rsidR="009F507E">
              <w:t>, the ‘GERD Based Nutritional Planner’</w:t>
            </w:r>
            <w:r w:rsidR="001F0349">
              <w:t>. That being said, it could also be split across both.</w:t>
            </w:r>
          </w:p>
          <w:p w14:paraId="07FD25D0" w14:textId="77777777" w:rsidR="00E43D10" w:rsidRDefault="00E43D10" w:rsidP="00E43D10">
            <w:pPr>
              <w:pStyle w:val="ListParagraph"/>
              <w:ind w:left="1080"/>
            </w:pPr>
          </w:p>
          <w:p w14:paraId="54A63803" w14:textId="39954D25" w:rsidR="00037BA8" w:rsidRPr="00037BA8" w:rsidRDefault="00E43D10" w:rsidP="00037BA8">
            <w:pPr>
              <w:pStyle w:val="ListParagraph"/>
              <w:numPr>
                <w:ilvl w:val="0"/>
                <w:numId w:val="5"/>
              </w:numPr>
            </w:pPr>
            <w:r>
              <w:t>General pieces of advice</w:t>
            </w:r>
            <w:r w:rsidR="00FF1E2D">
              <w:t xml:space="preserve"> for users of th</w:t>
            </w:r>
            <w:r w:rsidR="000A4880">
              <w:t>e</w:t>
            </w:r>
            <w:r w:rsidR="00FF1E2D">
              <w:t xml:space="preserve"> app, </w:t>
            </w:r>
            <w:r w:rsidR="000A4880">
              <w:t xml:space="preserve">such as how much water they should be drinking, given that water can help </w:t>
            </w:r>
            <w:r w:rsidR="00A8764F">
              <w:t xml:space="preserve">rinse the body of excessive amounts of acid, </w:t>
            </w:r>
            <w:r w:rsidR="009B3804">
              <w:t>and various other ways to deal with acid reduction</w:t>
            </w:r>
            <w:r w:rsidR="00E22E54">
              <w:t xml:space="preserve"> including but not limited to </w:t>
            </w:r>
            <w:r w:rsidR="003B1081">
              <w:t>eating whilst standing or going for a walk after each meal</w:t>
            </w:r>
            <w:r w:rsidR="00CF69BE">
              <w:t xml:space="preserve"> to reduce the pressure placed on the stomach</w:t>
            </w:r>
            <w:r w:rsidR="00B47424">
              <w:t>,</w:t>
            </w:r>
            <w:r w:rsidR="00122F55">
              <w:t xml:space="preserve"> having </w:t>
            </w:r>
            <w:r w:rsidR="001B4848">
              <w:t>lots of smaller meals throughout the day,</w:t>
            </w:r>
            <w:r w:rsidR="00B47424">
              <w:t xml:space="preserve"> as well as</w:t>
            </w:r>
            <w:r w:rsidR="001B4848">
              <w:t xml:space="preserve"> using</w:t>
            </w:r>
            <w:r w:rsidR="00B47424">
              <w:t xml:space="preserve"> certain foods (like rice crackers</w:t>
            </w:r>
            <w:r w:rsidR="005C0A20">
              <w:t xml:space="preserve"> or</w:t>
            </w:r>
            <w:r w:rsidR="002015BC">
              <w:t xml:space="preserve"> </w:t>
            </w:r>
            <w:r w:rsidR="00167CF3">
              <w:t xml:space="preserve">two teaspoons of apple-cider </w:t>
            </w:r>
            <w:r w:rsidR="00EE52A6">
              <w:t>vinegar</w:t>
            </w:r>
            <w:r w:rsidR="00A92FE2">
              <w:t xml:space="preserve"> in water</w:t>
            </w:r>
            <w:r w:rsidR="00167CF3">
              <w:t xml:space="preserve"> before each meal</w:t>
            </w:r>
            <w:r w:rsidR="005C0A20">
              <w:t xml:space="preserve">) which </w:t>
            </w:r>
            <w:r w:rsidR="00167CF3">
              <w:t>effect the</w:t>
            </w:r>
            <w:r w:rsidR="005C0A20">
              <w:t xml:space="preserve"> acid</w:t>
            </w:r>
            <w:r w:rsidR="00EE52A6">
              <w:t>ity</w:t>
            </w:r>
            <w:r w:rsidR="005C0A20">
              <w:t xml:space="preserve"> inside the stomach once consumed</w:t>
            </w:r>
            <w:r w:rsidR="004A5E84">
              <w:t xml:space="preserve"> </w:t>
            </w:r>
            <w:r w:rsidR="004A5E84" w:rsidRPr="0BBB2017">
              <w:rPr>
                <w:sz w:val="20"/>
                <w:szCs w:val="20"/>
              </w:rPr>
              <w:t>(</w:t>
            </w:r>
            <w:r w:rsidR="007058E3">
              <w:rPr>
                <w:i/>
                <w:iCs/>
                <w:sz w:val="20"/>
                <w:szCs w:val="20"/>
              </w:rPr>
              <w:t xml:space="preserve">PubMed.gov 2008, </w:t>
            </w:r>
            <w:r w:rsidR="004A5E84" w:rsidRPr="0BBB2017">
              <w:rPr>
                <w:rFonts w:ascii="Microsoft Sans Serif" w:eastAsia="Microsoft Sans Serif" w:hAnsi="Microsoft Sans Serif" w:cs="Microsoft Sans Serif"/>
                <w:i/>
                <w:iCs/>
                <w:sz w:val="20"/>
                <w:szCs w:val="20"/>
              </w:rPr>
              <w:t>Healthline 2017</w:t>
            </w:r>
            <w:r w:rsidR="004E045A">
              <w:rPr>
                <w:rFonts w:ascii="Microsoft Sans Serif" w:eastAsia="Microsoft Sans Serif" w:hAnsi="Microsoft Sans Serif" w:cs="Microsoft Sans Serif"/>
                <w:i/>
                <w:iCs/>
                <w:sz w:val="20"/>
                <w:szCs w:val="20"/>
              </w:rPr>
              <w:t>, Dr Karen Reed PH.D</w:t>
            </w:r>
            <w:r w:rsidR="00F80662">
              <w:rPr>
                <w:rFonts w:ascii="Microsoft Sans Serif" w:eastAsia="Microsoft Sans Serif" w:hAnsi="Microsoft Sans Serif" w:cs="Microsoft Sans Serif"/>
                <w:i/>
                <w:iCs/>
                <w:sz w:val="20"/>
                <w:szCs w:val="20"/>
              </w:rPr>
              <w:t xml:space="preserve">. 2017, </w:t>
            </w:r>
            <w:r w:rsidR="004A5E84" w:rsidRPr="0BBB2017">
              <w:rPr>
                <w:rFonts w:ascii="Microsoft Sans Serif" w:eastAsia="Microsoft Sans Serif" w:hAnsi="Microsoft Sans Serif" w:cs="Microsoft Sans Serif"/>
                <w:sz w:val="20"/>
                <w:szCs w:val="20"/>
              </w:rPr>
              <w:t>)</w:t>
            </w:r>
            <w:r w:rsidR="004A5E84">
              <w:t>.</w:t>
            </w:r>
          </w:p>
          <w:p w14:paraId="5DACA122" w14:textId="77777777" w:rsidR="00500196" w:rsidRDefault="00500196" w:rsidP="00500196">
            <w:pPr>
              <w:pStyle w:val="ListParagraph"/>
            </w:pPr>
          </w:p>
          <w:p w14:paraId="2C5F437B" w14:textId="2E4363D3" w:rsidR="00500196" w:rsidRDefault="00905D3D" w:rsidP="00500196">
            <w:r>
              <w:t>Various layouts could be used</w:t>
            </w:r>
            <w:r w:rsidR="00B668C2">
              <w:t xml:space="preserve">, </w:t>
            </w:r>
            <w:r w:rsidR="7D353A58">
              <w:t>however,</w:t>
            </w:r>
            <w:r w:rsidR="00B668C2">
              <w:t xml:space="preserve"> </w:t>
            </w:r>
            <w:r w:rsidR="000A4B6E">
              <w:t>to continue with a user</w:t>
            </w:r>
            <w:r w:rsidR="00764CA1">
              <w:t>-</w:t>
            </w:r>
            <w:r w:rsidR="000A4B6E">
              <w:t xml:space="preserve">friendly </w:t>
            </w:r>
            <w:r w:rsidR="00EC3183">
              <w:t xml:space="preserve">look, it would need to be set up in a visually appearing way, perhaps </w:t>
            </w:r>
            <w:r w:rsidR="001E377B">
              <w:t>small pictures/icons attached to the options</w:t>
            </w:r>
            <w:r w:rsidR="00E90B68">
              <w:t xml:space="preserve">, leading into </w:t>
            </w:r>
            <w:r w:rsidR="00925214">
              <w:t>smaller menus that could be set similarly</w:t>
            </w:r>
            <w:r w:rsidR="001E377B">
              <w:t>.</w:t>
            </w:r>
          </w:p>
          <w:p w14:paraId="4231E085" w14:textId="6357A7FB" w:rsidR="001813A9" w:rsidRDefault="001813A9" w:rsidP="00BA4F08"/>
          <w:p w14:paraId="1AE9D671" w14:textId="58B1B714" w:rsidR="00E56042" w:rsidRPr="00E56042" w:rsidRDefault="001813A9" w:rsidP="00E56042">
            <w:pPr>
              <w:pStyle w:val="Title"/>
              <w:numPr>
                <w:ilvl w:val="1"/>
                <w:numId w:val="2"/>
              </w:numPr>
              <w:rPr>
                <w:color w:val="44546A" w:themeColor="text2"/>
                <w:sz w:val="26"/>
                <w:szCs w:val="26"/>
              </w:rPr>
            </w:pPr>
            <w:r w:rsidRPr="0BBB2017">
              <w:rPr>
                <w:color w:val="44546A" w:themeColor="text2"/>
                <w:sz w:val="26"/>
                <w:szCs w:val="26"/>
              </w:rPr>
              <w:t>D</w:t>
            </w:r>
            <w:r w:rsidR="00D665AF" w:rsidRPr="0BBB2017">
              <w:rPr>
                <w:color w:val="44546A" w:themeColor="text2"/>
                <w:sz w:val="26"/>
                <w:szCs w:val="26"/>
              </w:rPr>
              <w:t>iet and Symptoms Tracker</w:t>
            </w:r>
          </w:p>
          <w:p w14:paraId="101B9835" w14:textId="77777777" w:rsidR="003C6C50" w:rsidRPr="003C6C50" w:rsidRDefault="003C6C50" w:rsidP="003C6C50"/>
          <w:p w14:paraId="27F3D17A" w14:textId="49BEBA7E" w:rsidR="00A8187F" w:rsidRDefault="00A8187F" w:rsidP="00A8187F">
            <w:r>
              <w:t xml:space="preserve">The diet and symptoms tracker </w:t>
            </w:r>
            <w:r w:rsidR="00F611B0">
              <w:t xml:space="preserve">would also be one with a few </w:t>
            </w:r>
            <w:r w:rsidR="0AECF35B">
              <w:t>divergent functions</w:t>
            </w:r>
            <w:r w:rsidR="003C6C50">
              <w:t xml:space="preserve"> within. </w:t>
            </w:r>
            <w:r w:rsidR="003764CF">
              <w:t>It would feature a diet diary, symptoms tracker, and pop-up advice in relation to such symptoms</w:t>
            </w:r>
            <w:r w:rsidR="00740A8D">
              <w:t>.</w:t>
            </w:r>
            <w:r w:rsidR="0077341E">
              <w:t xml:space="preserve"> GERD is </w:t>
            </w:r>
            <w:r w:rsidR="00D642A3">
              <w:t xml:space="preserve">a condition that can affect people differently, with some people being able to recover from it after approximately a year of doing the right thing by their diet, and for others it can be </w:t>
            </w:r>
            <w:r w:rsidR="00103B9C">
              <w:t>lifelong</w:t>
            </w:r>
            <w:r w:rsidR="00D642A3">
              <w:t xml:space="preserve">. Another </w:t>
            </w:r>
            <w:r w:rsidR="00103B9C">
              <w:t>variable within this health condition</w:t>
            </w:r>
            <w:r w:rsidR="001409A3">
              <w:t xml:space="preserve"> is that a person with GERD may be able to tolerate certain foods</w:t>
            </w:r>
            <w:r w:rsidR="00EF6637">
              <w:t>/liquids</w:t>
            </w:r>
            <w:r w:rsidR="00C367E0">
              <w:t xml:space="preserve">, such as dairies or other mildly acidic </w:t>
            </w:r>
            <w:r w:rsidR="00EF6637">
              <w:t>foods/liquids.</w:t>
            </w:r>
            <w:r w:rsidR="00805060">
              <w:t xml:space="preserve"> This is what makes this part of the app so useful, as it will work </w:t>
            </w:r>
            <w:r w:rsidR="00233C0B">
              <w:t xml:space="preserve">gather information from the user, </w:t>
            </w:r>
            <w:r w:rsidR="00F77741">
              <w:t>compare</w:t>
            </w:r>
            <w:r w:rsidR="00233C0B">
              <w:t xml:space="preserve"> the data, and use coding algorithms to predict</w:t>
            </w:r>
            <w:r w:rsidR="00805060">
              <w:t xml:space="preserve"> </w:t>
            </w:r>
            <w:r w:rsidR="008E116D">
              <w:t>which types of foods are more likely to set someone off.</w:t>
            </w:r>
          </w:p>
          <w:p w14:paraId="536C8682" w14:textId="0BF666DF" w:rsidR="00740A8D" w:rsidRDefault="00740A8D" w:rsidP="00A8187F">
            <w:r>
              <w:t xml:space="preserve">The diet diary would </w:t>
            </w:r>
            <w:r w:rsidR="005849F9">
              <w:t xml:space="preserve">be a diary that can be filled in once a day, or </w:t>
            </w:r>
            <w:r w:rsidR="00F85953">
              <w:t xml:space="preserve">to the users liking, that </w:t>
            </w:r>
            <w:r w:rsidR="0011486B">
              <w:t xml:space="preserve">gathers data from the user, used to store </w:t>
            </w:r>
            <w:r w:rsidR="009F380F">
              <w:t xml:space="preserve">and assess the information. </w:t>
            </w:r>
            <w:r w:rsidR="00517538">
              <w:t>The</w:t>
            </w:r>
            <w:r w:rsidR="00ED5523">
              <w:t xml:space="preserve"> data gathered will be the foods</w:t>
            </w:r>
            <w:r w:rsidR="00671B65">
              <w:t xml:space="preserve"> and liquids consumed that day.</w:t>
            </w:r>
            <w:r w:rsidR="003A5CCD">
              <w:t xml:space="preserve"> An important part to this diary would also be the optional ability to add a diagnosis date.</w:t>
            </w:r>
            <w:r w:rsidR="00A22E0E">
              <w:t xml:space="preserve"> This date will b</w:t>
            </w:r>
            <w:r w:rsidR="00046067">
              <w:t>e saved, and later taken into account when processing the information.</w:t>
            </w:r>
          </w:p>
          <w:p w14:paraId="5E2E22FC" w14:textId="2616B0CD" w:rsidR="00B175BC" w:rsidRPr="00B175BC" w:rsidRDefault="00EB1356" w:rsidP="00B175BC">
            <w:r>
              <w:t xml:space="preserve">The symptoms tracker would operate similarly to </w:t>
            </w:r>
            <w:r w:rsidR="00607FC6">
              <w:t xml:space="preserve">the diet diary in the way of also gathering and storing data </w:t>
            </w:r>
            <w:r w:rsidR="00111816">
              <w:t xml:space="preserve">obtained </w:t>
            </w:r>
            <w:r w:rsidR="00607FC6">
              <w:t xml:space="preserve">from the user, however, </w:t>
            </w:r>
            <w:r w:rsidR="00111816">
              <w:t>it would be more appropriate</w:t>
            </w:r>
            <w:r w:rsidR="00F737C6">
              <w:t xml:space="preserve">ly </w:t>
            </w:r>
            <w:r w:rsidR="0021307D">
              <w:t>displayed in a checklist form</w:t>
            </w:r>
            <w:r w:rsidR="00112628">
              <w:t xml:space="preserve"> for </w:t>
            </w:r>
            <w:r w:rsidR="00132532">
              <w:t xml:space="preserve">the purposes of gathering symptoms, to which </w:t>
            </w:r>
            <w:r w:rsidR="003A1F1C">
              <w:t xml:space="preserve">that data we </w:t>
            </w:r>
            <w:r w:rsidR="264AB1A9">
              <w:t>cannot</w:t>
            </w:r>
            <w:r w:rsidR="003A1F1C">
              <w:t xml:space="preserve"> afford to have confused and will be essential to refer back to for the </w:t>
            </w:r>
            <w:r w:rsidR="00F06531">
              <w:t>advice section of this process.</w:t>
            </w:r>
            <w:r w:rsidR="00FB3734">
              <w:t xml:space="preserve"> </w:t>
            </w:r>
            <w:r w:rsidR="006B71DA">
              <w:t xml:space="preserve">Perhaps </w:t>
            </w:r>
            <w:r w:rsidR="00511F1E">
              <w:t xml:space="preserve">a symptom strength chart would be necessary as well. </w:t>
            </w:r>
            <w:r w:rsidR="00FB3734">
              <w:t>It may also</w:t>
            </w:r>
            <w:r w:rsidR="00AF44D1">
              <w:t xml:space="preserve"> </w:t>
            </w:r>
            <w:r w:rsidR="00FB3734">
              <w:t xml:space="preserve">be necessary to gather this information </w:t>
            </w:r>
            <w:r w:rsidR="00AF44D1">
              <w:t>daily</w:t>
            </w:r>
            <w:r w:rsidR="00FB3734">
              <w:t>. The time frames being mentioned will help when planning when to send notifications to the user.</w:t>
            </w:r>
          </w:p>
          <w:p w14:paraId="42613BCF" w14:textId="6398E810" w:rsidR="00C87D09" w:rsidRDefault="00F82633" w:rsidP="00A8187F">
            <w:r>
              <w:t xml:space="preserve">The next </w:t>
            </w:r>
            <w:r w:rsidR="00A90071">
              <w:t xml:space="preserve">function to be written (in terms of programming functions) will be </w:t>
            </w:r>
            <w:r w:rsidR="00A86224">
              <w:t xml:space="preserve">pop-up advice section. This will take the data gathered from both the </w:t>
            </w:r>
            <w:r w:rsidR="000D4D07">
              <w:t xml:space="preserve">diet diary and the symptoms </w:t>
            </w:r>
            <w:r w:rsidR="16A31333">
              <w:t>tracker and</w:t>
            </w:r>
            <w:r w:rsidR="003871D8">
              <w:t xml:space="preserve"> assess dietary information over the last </w:t>
            </w:r>
            <w:r w:rsidR="00AA2DD6">
              <w:t>two</w:t>
            </w:r>
            <w:r w:rsidR="003871D8">
              <w:t xml:space="preserve"> weeks (</w:t>
            </w:r>
            <w:r w:rsidR="00E73678">
              <w:t xml:space="preserve">the period necessary for all </w:t>
            </w:r>
            <w:r w:rsidR="00C353AD">
              <w:t xml:space="preserve">of the </w:t>
            </w:r>
            <w:r w:rsidR="00E73678">
              <w:t>diet related symptoms to show</w:t>
            </w:r>
            <w:r w:rsidR="00FF6150">
              <w:t xml:space="preserve"> (</w:t>
            </w:r>
            <w:r w:rsidR="005E2676" w:rsidRPr="4EB09A3E">
              <w:rPr>
                <w:i/>
                <w:iCs/>
              </w:rPr>
              <w:t>Colleen M. Story</w:t>
            </w:r>
            <w:r w:rsidR="005E2676">
              <w:t xml:space="preserve"> </w:t>
            </w:r>
            <w:r w:rsidR="00473722" w:rsidRPr="4EB09A3E">
              <w:rPr>
                <w:i/>
                <w:iCs/>
              </w:rPr>
              <w:t>2017</w:t>
            </w:r>
            <w:r w:rsidR="00FF6150">
              <w:t>)</w:t>
            </w:r>
            <w:r w:rsidR="00E73678">
              <w:t>)</w:t>
            </w:r>
            <w:r w:rsidR="00511EFF">
              <w:t xml:space="preserve">. If the person has had </w:t>
            </w:r>
            <w:r w:rsidR="00BF156B">
              <w:t xml:space="preserve">a number of symptoms </w:t>
            </w:r>
            <w:r w:rsidR="00F970B8">
              <w:t xml:space="preserve">within that time period, it will </w:t>
            </w:r>
            <w:r w:rsidR="00876D45">
              <w:t xml:space="preserve">collect the data taken from the diet </w:t>
            </w:r>
            <w:r w:rsidR="3DDFB4B7">
              <w:t>diary and</w:t>
            </w:r>
            <w:r w:rsidR="00876D45">
              <w:t xml:space="preserve"> move it to a separate function</w:t>
            </w:r>
            <w:r w:rsidR="00DA3815">
              <w:t xml:space="preserve"> that will</w:t>
            </w:r>
            <w:r w:rsidR="00F33FDC">
              <w:t xml:space="preserve"> add </w:t>
            </w:r>
            <w:r w:rsidR="008B2009">
              <w:t xml:space="preserve">the GERD provocative foods consumed to a “possible” </w:t>
            </w:r>
            <w:r w:rsidR="000A5E9B">
              <w:t>list</w:t>
            </w:r>
            <w:r w:rsidR="008B2009">
              <w:t xml:space="preserve">. If foods within this </w:t>
            </w:r>
            <w:r w:rsidR="000B28A4">
              <w:t>list</w:t>
            </w:r>
            <w:r w:rsidR="008B2009">
              <w:t xml:space="preserve"> continue to match up </w:t>
            </w:r>
            <w:r w:rsidR="00FB3734">
              <w:t xml:space="preserve">regularly with </w:t>
            </w:r>
            <w:r w:rsidR="002C1F2F">
              <w:t>symptoms,</w:t>
            </w:r>
            <w:r w:rsidR="00EB1D1B">
              <w:t xml:space="preserve"> then it will move them from the </w:t>
            </w:r>
            <w:r w:rsidR="005A6D68">
              <w:t>‘</w:t>
            </w:r>
            <w:r w:rsidR="00EB1D1B">
              <w:t>possible</w:t>
            </w:r>
            <w:r w:rsidR="005A6D68">
              <w:t xml:space="preserve">’ </w:t>
            </w:r>
            <w:r w:rsidR="000A5E9B">
              <w:t>list</w:t>
            </w:r>
            <w:r w:rsidR="005A6D68">
              <w:t xml:space="preserve"> and into the </w:t>
            </w:r>
            <w:r w:rsidR="000A5E9B">
              <w:t>‘likely’ list</w:t>
            </w:r>
            <w:r w:rsidR="000B28A4">
              <w:t xml:space="preserve"> and be highlighted to the user</w:t>
            </w:r>
            <w:r w:rsidR="00DA5E3A">
              <w:t xml:space="preserve">. </w:t>
            </w:r>
          </w:p>
          <w:p w14:paraId="4CEFA2BB" w14:textId="77777777" w:rsidR="00C87116" w:rsidRDefault="0077341E" w:rsidP="00A8187F">
            <w:r>
              <w:t>If GERD provocative foods</w:t>
            </w:r>
            <w:r w:rsidR="00C87D09">
              <w:t xml:space="preserve"> </w:t>
            </w:r>
            <w:r w:rsidR="002A0CC4">
              <w:t>are eaten a number of times</w:t>
            </w:r>
            <w:r w:rsidR="000F0C18">
              <w:t xml:space="preserve"> with no symptoms shown afterwards, then </w:t>
            </w:r>
            <w:r w:rsidR="00141CFC">
              <w:t>those specific foods will be moved to the ‘okay_to</w:t>
            </w:r>
            <w:r w:rsidR="00513834">
              <w:t>_eat’ list.</w:t>
            </w:r>
            <w:r w:rsidR="00C93DC4">
              <w:t xml:space="preserve"> The more foods that are gathered in this list</w:t>
            </w:r>
            <w:r w:rsidR="002239F2">
              <w:t>,</w:t>
            </w:r>
            <w:r w:rsidR="00C93DC4">
              <w:t xml:space="preserve"> the more accurate the </w:t>
            </w:r>
          </w:p>
          <w:p w14:paraId="2A4FD703" w14:textId="77777777" w:rsidR="00C87116" w:rsidRDefault="00C87116" w:rsidP="00A8187F"/>
          <w:p w14:paraId="06F223F6" w14:textId="528EFA64" w:rsidR="008A5D44" w:rsidRPr="008A5D44" w:rsidRDefault="00C93DC4" w:rsidP="008A5D44">
            <w:r>
              <w:t xml:space="preserve">information can </w:t>
            </w:r>
            <w:r w:rsidR="002239F2">
              <w:t xml:space="preserve">be towards </w:t>
            </w:r>
            <w:r w:rsidR="0014326D">
              <w:t>discovering which foods to place in the ‘possible’ or ‘likely’ lists.</w:t>
            </w:r>
            <w:r w:rsidR="0085763C">
              <w:t xml:space="preserve"> </w:t>
            </w:r>
            <w:r w:rsidR="00CC3771">
              <w:t>For this reason, t</w:t>
            </w:r>
            <w:r w:rsidR="0085763C">
              <w:t xml:space="preserve">he ‘okay_to_eat’ list will </w:t>
            </w:r>
            <w:r w:rsidR="00CC3771">
              <w:t>need priority over the ‘possible’ and ‘likely’ lists.</w:t>
            </w:r>
          </w:p>
          <w:p w14:paraId="5EE12AEE" w14:textId="108E8FE3" w:rsidR="00861C5E" w:rsidRDefault="00861C5E" w:rsidP="00A8187F">
            <w:r>
              <w:t>Due to symptoms</w:t>
            </w:r>
            <w:r w:rsidR="00902B10">
              <w:t xml:space="preserve"> being stronger at the start of recovery, this will need </w:t>
            </w:r>
            <w:r w:rsidR="4FD2E921">
              <w:t>to</w:t>
            </w:r>
            <w:r w:rsidR="00902B10">
              <w:t xml:space="preserve"> be taken into account as well.</w:t>
            </w:r>
          </w:p>
          <w:p w14:paraId="57C3E4A8" w14:textId="74C0C04F" w:rsidR="0BBB2017" w:rsidRDefault="0BBB2017" w:rsidP="0BBB2017"/>
          <w:p w14:paraId="5EDB8E1D" w14:textId="1EB78823" w:rsidR="00C53C32" w:rsidRDefault="00C53C32" w:rsidP="0BBB2017">
            <w:pPr>
              <w:pStyle w:val="Title"/>
              <w:numPr>
                <w:ilvl w:val="1"/>
                <w:numId w:val="1"/>
              </w:numPr>
              <w:rPr>
                <w:color w:val="44546A" w:themeColor="text2"/>
                <w:sz w:val="26"/>
                <w:szCs w:val="26"/>
              </w:rPr>
            </w:pPr>
            <w:r w:rsidRPr="0BBB2017">
              <w:rPr>
                <w:color w:val="44546A" w:themeColor="text2"/>
                <w:sz w:val="26"/>
                <w:szCs w:val="26"/>
              </w:rPr>
              <w:t>GERD Based Nutritional Planner</w:t>
            </w:r>
          </w:p>
          <w:p w14:paraId="04721A11" w14:textId="77777777" w:rsidR="00DA5147" w:rsidRPr="00DA5147" w:rsidRDefault="00DA5147" w:rsidP="00DA5147"/>
          <w:p w14:paraId="09A607FB" w14:textId="1949F8F8" w:rsidR="00036C05" w:rsidRPr="00036C05" w:rsidRDefault="00DA5147" w:rsidP="00036C05">
            <w:r w:rsidRPr="00C73D5D">
              <w:t>The ‘GERD Based Nutritional Planner’</w:t>
            </w:r>
            <w:r>
              <w:t xml:space="preserve"> </w:t>
            </w:r>
            <w:r w:rsidR="00F10AB2">
              <w:t>is an optional tab</w:t>
            </w:r>
            <w:r w:rsidR="00E62DB6">
              <w:t xml:space="preserve">, geared more towards those with aspirations </w:t>
            </w:r>
            <w:r w:rsidR="00D55E91">
              <w:t>to look after their bodies in more ways than just healing their esophagus and reducing their symptoms</w:t>
            </w:r>
            <w:r w:rsidR="006450B4">
              <w:t xml:space="preserve">. This section will </w:t>
            </w:r>
            <w:r w:rsidR="00B71C0F">
              <w:t xml:space="preserve">also </w:t>
            </w:r>
            <w:r w:rsidR="006450B4">
              <w:t xml:space="preserve">have </w:t>
            </w:r>
            <w:r w:rsidR="00796ABB">
              <w:t xml:space="preserve">various sub-sections, with the main being the </w:t>
            </w:r>
            <w:r w:rsidR="000D341A">
              <w:t xml:space="preserve">nutritional planner/ meal calculator, </w:t>
            </w:r>
            <w:r w:rsidR="00114257">
              <w:t>and the subsections being the following:</w:t>
            </w:r>
          </w:p>
          <w:p w14:paraId="668F41CA" w14:textId="7EC0A6CD" w:rsidR="00114257" w:rsidRDefault="00986E42" w:rsidP="002E01D7">
            <w:pPr>
              <w:pStyle w:val="ListParagraph"/>
              <w:numPr>
                <w:ilvl w:val="0"/>
                <w:numId w:val="9"/>
              </w:numPr>
            </w:pPr>
            <w:r>
              <w:t xml:space="preserve">Individual </w:t>
            </w:r>
            <w:r w:rsidR="001F17F5">
              <w:t>m</w:t>
            </w:r>
            <w:r>
              <w:t xml:space="preserve">eal </w:t>
            </w:r>
            <w:r w:rsidR="001F17F5">
              <w:t>planners, that later add on to the main section</w:t>
            </w:r>
            <w:r w:rsidR="009A7D31">
              <w:t xml:space="preserve"> as a daily whole</w:t>
            </w:r>
          </w:p>
          <w:p w14:paraId="0309B9E7" w14:textId="77777777" w:rsidR="006A0760" w:rsidRDefault="006A0760" w:rsidP="006A0760">
            <w:pPr>
              <w:pStyle w:val="ListParagraph"/>
              <w:ind w:left="1079"/>
            </w:pPr>
          </w:p>
          <w:p w14:paraId="4E46C814" w14:textId="24E6777A" w:rsidR="00DD25F5" w:rsidRDefault="009A7D31" w:rsidP="0006209E">
            <w:pPr>
              <w:pStyle w:val="ListParagraph"/>
              <w:numPr>
                <w:ilvl w:val="0"/>
                <w:numId w:val="9"/>
              </w:numPr>
            </w:pPr>
            <w:r>
              <w:t xml:space="preserve">A section </w:t>
            </w:r>
            <w:r w:rsidR="00307C54">
              <w:t xml:space="preserve">for helpful diet advice/calculations, taking the persons </w:t>
            </w:r>
            <w:r w:rsidR="005D153E">
              <w:t>current weight, goal weight, exercise amount</w:t>
            </w:r>
            <w:r w:rsidR="00ED2AC3">
              <w:t>,</w:t>
            </w:r>
            <w:r w:rsidR="00C37DCE">
              <w:t xml:space="preserve"> type of </w:t>
            </w:r>
            <w:r w:rsidR="009942EA">
              <w:t>exercise</w:t>
            </w:r>
            <w:r w:rsidR="00C37DCE">
              <w:t>,</w:t>
            </w:r>
            <w:r w:rsidR="00ED2AC3">
              <w:t xml:space="preserve"> age, </w:t>
            </w:r>
            <w:r w:rsidR="00A25B24">
              <w:t xml:space="preserve">sleep, </w:t>
            </w:r>
            <w:r w:rsidR="006A0760">
              <w:t xml:space="preserve">and </w:t>
            </w:r>
            <w:r w:rsidR="002A391B">
              <w:t xml:space="preserve">any previous history of fitness </w:t>
            </w:r>
            <w:r w:rsidR="00934D1A">
              <w:t>journeys</w:t>
            </w:r>
            <w:r w:rsidR="00D755D8">
              <w:t>/</w:t>
            </w:r>
            <w:r w:rsidR="00934D1A">
              <w:t>how they went</w:t>
            </w:r>
            <w:r w:rsidR="00D755D8">
              <w:t xml:space="preserve"> into account</w:t>
            </w:r>
            <w:r w:rsidR="008076BD">
              <w:t xml:space="preserve"> (the fitness goals will</w:t>
            </w:r>
            <w:r w:rsidR="001A7202">
              <w:t xml:space="preserve"> help to establish the individuals body functions, such as metabolism,</w:t>
            </w:r>
            <w:r w:rsidR="00934D1A">
              <w:t xml:space="preserve"> genetics,</w:t>
            </w:r>
            <w:r w:rsidR="001A7202">
              <w:t xml:space="preserve"> and a history of past struggles</w:t>
            </w:r>
            <w:r w:rsidR="008076BD">
              <w:t>)</w:t>
            </w:r>
            <w:r w:rsidR="006A0760">
              <w:t>.</w:t>
            </w:r>
            <w:r w:rsidR="0006209E">
              <w:t xml:space="preserve"> This will then present the user </w:t>
            </w:r>
            <w:r w:rsidR="00F24647">
              <w:t xml:space="preserve">with </w:t>
            </w:r>
            <w:r w:rsidR="009876CC">
              <w:t xml:space="preserve">information and charts relevant towards their goals, and tips on how to go about their </w:t>
            </w:r>
            <w:r w:rsidR="332F69EA">
              <w:t>diet</w:t>
            </w:r>
            <w:r w:rsidR="009876CC">
              <w:t xml:space="preserve"> accordingly, suggesting </w:t>
            </w:r>
            <w:r w:rsidR="001227FE">
              <w:t xml:space="preserve">some of the best GERD tolerable foods to assist </w:t>
            </w:r>
            <w:r w:rsidR="00B34C65">
              <w:t>with obtaining these nutritional goals.</w:t>
            </w:r>
            <w:r w:rsidR="00354430">
              <w:t xml:space="preserve"> (</w:t>
            </w:r>
            <w:r w:rsidR="00D41CFD" w:rsidRPr="4EB09A3E">
              <w:rPr>
                <w:i/>
                <w:iCs/>
              </w:rPr>
              <w:t>Brittany Smith</w:t>
            </w:r>
            <w:r w:rsidR="000D3DED" w:rsidRPr="4EB09A3E">
              <w:rPr>
                <w:i/>
                <w:iCs/>
              </w:rPr>
              <w:t xml:space="preserve"> 2020</w:t>
            </w:r>
            <w:r w:rsidR="00B61577" w:rsidRPr="4EB09A3E">
              <w:rPr>
                <w:i/>
                <w:iCs/>
              </w:rPr>
              <w:t>,</w:t>
            </w:r>
            <w:r w:rsidR="006256D6" w:rsidRPr="4EB09A3E">
              <w:rPr>
                <w:i/>
                <w:iCs/>
              </w:rPr>
              <w:t xml:space="preserve"> Fatima Cody Stanford, MD, MPH, MPA, FAAP, FACP, FTOS </w:t>
            </w:r>
            <w:r w:rsidR="00600936" w:rsidRPr="4EB09A3E">
              <w:rPr>
                <w:i/>
                <w:iCs/>
              </w:rPr>
              <w:t xml:space="preserve"> 2021</w:t>
            </w:r>
            <w:r w:rsidR="000D3DED" w:rsidRPr="4EB09A3E">
              <w:rPr>
                <w:i/>
                <w:iCs/>
              </w:rPr>
              <w:t>)</w:t>
            </w:r>
          </w:p>
          <w:p w14:paraId="59CF15BE" w14:textId="77777777" w:rsidR="00C96220" w:rsidRDefault="00C96220" w:rsidP="00C96220">
            <w:pPr>
              <w:pStyle w:val="ListParagraph"/>
            </w:pPr>
          </w:p>
          <w:p w14:paraId="7B3FCE02" w14:textId="088BA467" w:rsidR="00C96220" w:rsidRDefault="000F026F" w:rsidP="0006209E">
            <w:pPr>
              <w:pStyle w:val="ListParagraph"/>
              <w:numPr>
                <w:ilvl w:val="0"/>
                <w:numId w:val="9"/>
              </w:numPr>
            </w:pPr>
            <w:r>
              <w:t xml:space="preserve">A backend function </w:t>
            </w:r>
            <w:r w:rsidR="00857FDC">
              <w:t>geared</w:t>
            </w:r>
            <w:r>
              <w:t xml:space="preserve"> towards </w:t>
            </w:r>
            <w:r w:rsidR="00827BC2">
              <w:t xml:space="preserve">calculating </w:t>
            </w:r>
            <w:r w:rsidR="00E5467D">
              <w:t>the persons recommended nutritional intake</w:t>
            </w:r>
            <w:r w:rsidR="00977A3A">
              <w:t>, and</w:t>
            </w:r>
            <w:r w:rsidR="001B3276">
              <w:t xml:space="preserve"> if they exceed their recommended intake, or go to save their daily meal planner </w:t>
            </w:r>
            <w:r w:rsidR="006F311E">
              <w:t xml:space="preserve">with nutrients outside of </w:t>
            </w:r>
            <w:r w:rsidR="0075757C">
              <w:t xml:space="preserve">their </w:t>
            </w:r>
            <w:r w:rsidR="0059755D">
              <w:t>recommendations</w:t>
            </w:r>
            <w:r w:rsidR="0075757C">
              <w:t>, then it will be sent to the front end, where a polite message will be displayed to the user, letting them know about this, whilst also suggesting what foods they can add/</w:t>
            </w:r>
            <w:r w:rsidR="0059755D">
              <w:t>subtract to fix this.</w:t>
            </w:r>
          </w:p>
          <w:p w14:paraId="1F68BE81" w14:textId="77777777" w:rsidR="0097006C" w:rsidRDefault="0097006C" w:rsidP="0097006C">
            <w:pPr>
              <w:pStyle w:val="ListParagraph"/>
            </w:pPr>
          </w:p>
          <w:p w14:paraId="36ACD4B4" w14:textId="08FB082E" w:rsidR="0097006C" w:rsidRDefault="000633B5" w:rsidP="002E01D7">
            <w:pPr>
              <w:pStyle w:val="ListParagraph"/>
              <w:numPr>
                <w:ilvl w:val="0"/>
                <w:numId w:val="9"/>
              </w:numPr>
            </w:pPr>
            <w:r>
              <w:t>Progress trackers</w:t>
            </w:r>
            <w:r w:rsidR="00F64CE1">
              <w:t xml:space="preserve"> which will be used to assess how their current diet/exercise is going for </w:t>
            </w:r>
            <w:r w:rsidR="77B59156">
              <w:t>them and</w:t>
            </w:r>
            <w:r w:rsidR="0017625D">
              <w:t xml:space="preserve"> </w:t>
            </w:r>
            <w:r w:rsidR="003336BF">
              <w:t xml:space="preserve">determining whether the user appears to be stuck in a progress ‘plateau’. </w:t>
            </w:r>
            <w:r w:rsidR="00585459">
              <w:t>Monthly check-ups will be highly recommended</w:t>
            </w:r>
            <w:r w:rsidR="005A3C46">
              <w:t>.</w:t>
            </w:r>
          </w:p>
          <w:p w14:paraId="7A5ACA34" w14:textId="77777777" w:rsidR="003B22FC" w:rsidRDefault="003B22FC" w:rsidP="003B22FC">
            <w:pPr>
              <w:pStyle w:val="ListParagraph"/>
            </w:pPr>
          </w:p>
          <w:p w14:paraId="7CB301D9" w14:textId="4DC8E275" w:rsidR="003B22FC" w:rsidRDefault="003B22FC" w:rsidP="002E01D7">
            <w:pPr>
              <w:pStyle w:val="ListParagraph"/>
              <w:numPr>
                <w:ilvl w:val="0"/>
                <w:numId w:val="9"/>
              </w:numPr>
            </w:pPr>
            <w:r>
              <w:t>Pop-up advice based on the above t</w:t>
            </w:r>
            <w:r w:rsidR="000F026F">
              <w:t>hree</w:t>
            </w:r>
            <w:r>
              <w:t xml:space="preserve"> sections,</w:t>
            </w:r>
            <w:r w:rsidR="00786796">
              <w:t xml:space="preserve"> giving feedback to the user as to how they can adapt their diet</w:t>
            </w:r>
            <w:r>
              <w:t xml:space="preserve"> </w:t>
            </w:r>
            <w:r w:rsidR="005D4F51">
              <w:t>to better their progress and general health and wellbeing.</w:t>
            </w:r>
          </w:p>
          <w:p w14:paraId="72C38D2A" w14:textId="77777777" w:rsidR="002E74CC" w:rsidRPr="00036C05" w:rsidRDefault="002E74CC" w:rsidP="00036C05"/>
          <w:p w14:paraId="0707F293" w14:textId="3488F2E2" w:rsidR="00D665AF" w:rsidRDefault="5D81F2B1" w:rsidP="00C53C32">
            <w:r>
              <w:t>Finally</w:t>
            </w:r>
            <w:r w:rsidR="00C53C32">
              <w:t xml:space="preserve">, one of the most useful features to the Nutritional Planner, will be the actual planner itself. This will include a search function for individual foods and their nutritional value, </w:t>
            </w:r>
            <w:r w:rsidR="00743C7D">
              <w:t xml:space="preserve">(the pre-mentioned) </w:t>
            </w:r>
            <w:r w:rsidR="00C53C32">
              <w:t xml:space="preserve">tabs for multiple different meals to be created, and a daily meal planner that gathers </w:t>
            </w:r>
            <w:r w:rsidR="6343B5D1">
              <w:t>all</w:t>
            </w:r>
            <w:r w:rsidR="00C53C32">
              <w:t xml:space="preserve"> the data selected for the day, and displays both the daily nutritional intake, and </w:t>
            </w:r>
            <w:r w:rsidR="2C065F4D">
              <w:t>whether</w:t>
            </w:r>
            <w:r w:rsidR="00C53C32">
              <w:t xml:space="preserve"> it falls within their </w:t>
            </w:r>
            <w:r w:rsidR="00DF4C4E">
              <w:t>personalized</w:t>
            </w:r>
            <w:r w:rsidR="00C53C32">
              <w:t xml:space="preserve"> requirements.</w:t>
            </w:r>
          </w:p>
          <w:p w14:paraId="71720333" w14:textId="77777777" w:rsidR="00FC0BF0" w:rsidRPr="00D665AF" w:rsidRDefault="00FC0BF0" w:rsidP="00C53C32"/>
          <w:p w14:paraId="3E3F93AC" w14:textId="77777777" w:rsidR="00995B40" w:rsidRDefault="00995B40" w:rsidP="00C53C32"/>
          <w:p w14:paraId="325275CE" w14:textId="77777777" w:rsidR="00995B40" w:rsidRDefault="00995B40" w:rsidP="00C53C32"/>
          <w:p w14:paraId="24B3FC51" w14:textId="77777777" w:rsidR="00995B40" w:rsidRDefault="00995B40" w:rsidP="00C53C32"/>
          <w:p w14:paraId="5B053631" w14:textId="77777777" w:rsidR="00995B40" w:rsidRDefault="00995B40" w:rsidP="00C53C32"/>
          <w:p w14:paraId="09FEA088" w14:textId="77777777" w:rsidR="00995B40" w:rsidRDefault="00995B40" w:rsidP="00C53C32"/>
          <w:p w14:paraId="3F64863A" w14:textId="77777777" w:rsidR="00995B40" w:rsidRDefault="00995B40" w:rsidP="00C53C32"/>
          <w:p w14:paraId="1AA21C99" w14:textId="77777777" w:rsidR="00995B40" w:rsidRPr="00D665AF" w:rsidRDefault="00995B40" w:rsidP="00C53C32"/>
          <w:p w14:paraId="311D16FD" w14:textId="5FB0AD31" w:rsidR="00AF5988" w:rsidRPr="00AF5988" w:rsidRDefault="00483487" w:rsidP="00AF5988">
            <w:pPr>
              <w:pStyle w:val="Title"/>
              <w:rPr>
                <w:color w:val="44546A" w:themeColor="text2"/>
                <w:sz w:val="76"/>
                <w:szCs w:val="76"/>
              </w:rPr>
            </w:pPr>
            <w:r>
              <w:rPr>
                <w:color w:val="44546A" w:themeColor="text2"/>
                <w:sz w:val="76"/>
                <w:szCs w:val="76"/>
              </w:rPr>
              <w:t>The T</w:t>
            </w:r>
            <w:r w:rsidR="00AF5988">
              <w:rPr>
                <w:color w:val="44546A" w:themeColor="text2"/>
                <w:sz w:val="76"/>
                <w:szCs w:val="76"/>
              </w:rPr>
              <w:t xml:space="preserve">ools and </w:t>
            </w:r>
            <w:r>
              <w:rPr>
                <w:color w:val="44546A" w:themeColor="text2"/>
                <w:sz w:val="76"/>
                <w:szCs w:val="76"/>
              </w:rPr>
              <w:t>T</w:t>
            </w:r>
            <w:r w:rsidR="00AF5988">
              <w:rPr>
                <w:color w:val="44546A" w:themeColor="text2"/>
                <w:sz w:val="76"/>
                <w:szCs w:val="76"/>
              </w:rPr>
              <w:t>echnology</w:t>
            </w:r>
          </w:p>
          <w:p w14:paraId="40370C90" w14:textId="77777777" w:rsidR="001813A9" w:rsidRPr="00C73D5D" w:rsidRDefault="001813A9" w:rsidP="00BA4F08"/>
          <w:p w14:paraId="369A08D8" w14:textId="0C91454E" w:rsidR="009D2397" w:rsidRDefault="00BC4BB1" w:rsidP="0034442C">
            <w:r>
              <w:t xml:space="preserve">The goal </w:t>
            </w:r>
            <w:r w:rsidR="00797034">
              <w:t xml:space="preserve">is to create a cross-platform application across </w:t>
            </w:r>
            <w:r w:rsidR="001C2E51">
              <w:t xml:space="preserve">Android </w:t>
            </w:r>
            <w:r w:rsidR="00065444">
              <w:t xml:space="preserve">and </w:t>
            </w:r>
            <w:r w:rsidR="005D6E97">
              <w:t xml:space="preserve">iOS </w:t>
            </w:r>
            <w:r w:rsidR="001C2E51">
              <w:t>devices</w:t>
            </w:r>
            <w:r w:rsidR="00F12A77">
              <w:t>, to simplify the development process a cross-platform</w:t>
            </w:r>
            <w:r w:rsidR="00733BDA">
              <w:t xml:space="preserve"> framework </w:t>
            </w:r>
            <w:r w:rsidR="002E6872">
              <w:t xml:space="preserve">will be used </w:t>
            </w:r>
            <w:r w:rsidR="00733BDA">
              <w:t>to dev</w:t>
            </w:r>
            <w:r w:rsidR="008A1497">
              <w:t xml:space="preserve">elop </w:t>
            </w:r>
            <w:r w:rsidR="002E6872">
              <w:t xml:space="preserve">the </w:t>
            </w:r>
            <w:r w:rsidR="00143490">
              <w:t xml:space="preserve">mobile </w:t>
            </w:r>
            <w:r w:rsidR="00714D91">
              <w:t>app</w:t>
            </w:r>
            <w:r w:rsidR="00024436">
              <w:t xml:space="preserve"> across both </w:t>
            </w:r>
            <w:r w:rsidR="00250EAA">
              <w:t xml:space="preserve">Operating Systems </w:t>
            </w:r>
            <w:r w:rsidR="00B812DB">
              <w:t>using a single codebase</w:t>
            </w:r>
            <w:r w:rsidR="00714D91">
              <w:t>.</w:t>
            </w:r>
          </w:p>
          <w:p w14:paraId="619CAB33" w14:textId="019120B1" w:rsidR="00526685" w:rsidRDefault="00031167" w:rsidP="0034442C">
            <w:r>
              <w:t xml:space="preserve">The </w:t>
            </w:r>
            <w:r w:rsidR="00BC77B5">
              <w:t>Programming Language</w:t>
            </w:r>
            <w:r w:rsidR="005472ED">
              <w:t xml:space="preserve"> </w:t>
            </w:r>
            <w:r w:rsidR="00143490">
              <w:t xml:space="preserve">of choice </w:t>
            </w:r>
            <w:r w:rsidR="005472ED">
              <w:t>for the application will be</w:t>
            </w:r>
            <w:r w:rsidR="00306CE2">
              <w:t xml:space="preserve"> Python</w:t>
            </w:r>
            <w:r w:rsidR="00D75830">
              <w:t>.</w:t>
            </w:r>
            <w:r w:rsidR="00DB62DC">
              <w:t xml:space="preserve"> </w:t>
            </w:r>
            <w:r w:rsidR="00D75830">
              <w:t>A</w:t>
            </w:r>
            <w:r w:rsidR="00DB62DC">
              <w:t>lthough Python is not seen as the most popular language of choice when it comes to mobile app development</w:t>
            </w:r>
            <w:r w:rsidR="00CF14E6">
              <w:t xml:space="preserve">, it </w:t>
            </w:r>
            <w:r w:rsidR="00592E67">
              <w:t xml:space="preserve">is </w:t>
            </w:r>
            <w:r w:rsidR="00CF14E6">
              <w:t xml:space="preserve">the </w:t>
            </w:r>
            <w:r w:rsidR="00061D12">
              <w:t>team’s</w:t>
            </w:r>
            <w:r w:rsidR="00A934B8">
              <w:t xml:space="preserve"> </w:t>
            </w:r>
            <w:r w:rsidR="00F81A90">
              <w:t xml:space="preserve">preferred language </w:t>
            </w:r>
            <w:r w:rsidR="00634B04">
              <w:t>as we</w:t>
            </w:r>
            <w:r w:rsidR="00322FB1">
              <w:t xml:space="preserve"> have a limited skillset in Programming</w:t>
            </w:r>
            <w:r w:rsidR="00685613">
              <w:t>.</w:t>
            </w:r>
            <w:r w:rsidR="00322FB1">
              <w:t xml:space="preserve"> </w:t>
            </w:r>
            <w:r w:rsidR="00685613">
              <w:t xml:space="preserve">The team is </w:t>
            </w:r>
            <w:r w:rsidR="004E09F7">
              <w:t xml:space="preserve">currently </w:t>
            </w:r>
            <w:r w:rsidR="001941B2">
              <w:t>learning Python</w:t>
            </w:r>
            <w:r w:rsidR="00685613">
              <w:t xml:space="preserve"> and has </w:t>
            </w:r>
            <w:r w:rsidR="002D1FD9">
              <w:t xml:space="preserve">little experience across other </w:t>
            </w:r>
            <w:r w:rsidR="00F76FF6">
              <w:t>programming languages</w:t>
            </w:r>
            <w:r w:rsidR="0002260F">
              <w:t xml:space="preserve">. </w:t>
            </w:r>
          </w:p>
          <w:p w14:paraId="6E602191" w14:textId="60A6D6DF" w:rsidR="0024205A" w:rsidRDefault="001F105B" w:rsidP="009548A8">
            <w:r>
              <w:t xml:space="preserve">A suitable cross-platform framework for developing </w:t>
            </w:r>
            <w:r w:rsidR="004F3018">
              <w:t>using Python is Kivy</w:t>
            </w:r>
            <w:r w:rsidR="00304E4C">
              <w:t xml:space="preserve">, which </w:t>
            </w:r>
            <w:r w:rsidR="00F31D1B">
              <w:t xml:space="preserve">is an </w:t>
            </w:r>
            <w:r w:rsidR="00667CDC" w:rsidRPr="00667CDC">
              <w:rPr>
                <w:i/>
                <w:iCs/>
              </w:rPr>
              <w:t>“</w:t>
            </w:r>
            <w:r w:rsidR="00F31D1B" w:rsidRPr="00667CDC">
              <w:rPr>
                <w:i/>
                <w:iCs/>
              </w:rPr>
              <w:t>Open</w:t>
            </w:r>
            <w:r w:rsidR="0057569F" w:rsidRPr="00667CDC">
              <w:rPr>
                <w:i/>
              </w:rPr>
              <w:t>-</w:t>
            </w:r>
            <w:r w:rsidR="00F31D1B" w:rsidRPr="00667CDC">
              <w:rPr>
                <w:i/>
                <w:iCs/>
              </w:rPr>
              <w:t>source Python library for rapid development of applications that make use of innovative user interfaces, such as multi-touch apps</w:t>
            </w:r>
            <w:r w:rsidR="00667CDC">
              <w:rPr>
                <w:i/>
                <w:iCs/>
              </w:rPr>
              <w:t>”</w:t>
            </w:r>
            <w:r w:rsidR="00E91851">
              <w:rPr>
                <w:i/>
                <w:iCs/>
              </w:rPr>
              <w:t xml:space="preserve"> </w:t>
            </w:r>
            <w:r w:rsidR="009548A8" w:rsidRPr="00047873">
              <w:rPr>
                <w:i/>
                <w:sz w:val="20"/>
                <w:szCs w:val="20"/>
              </w:rPr>
              <w:t>(Kivy: Cross-platform Python Framework for NUI, 2022)</w:t>
            </w:r>
            <w:r w:rsidR="00304E4C">
              <w:t xml:space="preserve">. </w:t>
            </w:r>
            <w:r w:rsidR="0090416C">
              <w:t>W</w:t>
            </w:r>
            <w:r w:rsidR="006B2DDB">
              <w:t>ith</w:t>
            </w:r>
            <w:r w:rsidR="00187B9C">
              <w:t xml:space="preserve"> the use of</w:t>
            </w:r>
            <w:r w:rsidR="006B2DDB">
              <w:t xml:space="preserve"> Kivy we can use a single codebase </w:t>
            </w:r>
            <w:r w:rsidR="00261D58">
              <w:t xml:space="preserve">that works </w:t>
            </w:r>
            <w:r w:rsidR="0084148B">
              <w:t>on both Android and iOS devices.</w:t>
            </w:r>
          </w:p>
          <w:p w14:paraId="428638F7" w14:textId="2A0FA0E4" w:rsidR="00C60DD8" w:rsidRDefault="0093424D" w:rsidP="0034442C">
            <w:r>
              <w:t xml:space="preserve">The app will require </w:t>
            </w:r>
            <w:r w:rsidR="002E3234">
              <w:t>c</w:t>
            </w:r>
            <w:r w:rsidR="008831EE">
              <w:t xml:space="preserve">loud </w:t>
            </w:r>
            <w:r w:rsidR="002E3234">
              <w:t>s</w:t>
            </w:r>
            <w:r w:rsidR="008831EE">
              <w:t>torage</w:t>
            </w:r>
            <w:r w:rsidR="002205A3">
              <w:t xml:space="preserve">, we can </w:t>
            </w:r>
            <w:r w:rsidR="00677503">
              <w:t>use AWS</w:t>
            </w:r>
            <w:r w:rsidR="008831EE">
              <w:t xml:space="preserve"> for </w:t>
            </w:r>
            <w:r w:rsidR="002B4AC4">
              <w:t xml:space="preserve">hosting and storing the </w:t>
            </w:r>
            <w:r w:rsidR="00A5236F">
              <w:t>data for the mobile app</w:t>
            </w:r>
            <w:r w:rsidR="00997D1C">
              <w:t xml:space="preserve">, this will include </w:t>
            </w:r>
            <w:r w:rsidR="00986086">
              <w:t xml:space="preserve">information about GERD, </w:t>
            </w:r>
            <w:r w:rsidR="006778BC">
              <w:t>save</w:t>
            </w:r>
            <w:r w:rsidR="00986086">
              <w:t xml:space="preserve"> Diet and Symptom tracker information </w:t>
            </w:r>
            <w:r w:rsidR="000A2B1F">
              <w:t>from users</w:t>
            </w:r>
            <w:r w:rsidR="00133CE6">
              <w:t xml:space="preserve"> and store the </w:t>
            </w:r>
            <w:r w:rsidR="00E14A31">
              <w:t xml:space="preserve">personalized Planner information for </w:t>
            </w:r>
            <w:r w:rsidR="00763487">
              <w:t>users.</w:t>
            </w:r>
          </w:p>
          <w:p w14:paraId="6BC0068A" w14:textId="5F46197D" w:rsidR="007B63F8" w:rsidRDefault="008831EE" w:rsidP="0034442C">
            <w:r>
              <w:t>Git</w:t>
            </w:r>
            <w:r w:rsidR="00061D12">
              <w:t>H</w:t>
            </w:r>
            <w:r>
              <w:t xml:space="preserve">ub </w:t>
            </w:r>
            <w:r w:rsidR="001D795A">
              <w:t>will be required</w:t>
            </w:r>
            <w:r w:rsidR="00B93401">
              <w:t xml:space="preserve"> for </w:t>
            </w:r>
            <w:r w:rsidR="00B8124A">
              <w:t>our software repository</w:t>
            </w:r>
            <w:r w:rsidR="00297FBC">
              <w:t xml:space="preserve"> </w:t>
            </w:r>
            <w:r w:rsidR="008551D8">
              <w:t xml:space="preserve">to allow the team to </w:t>
            </w:r>
            <w:r w:rsidR="007B63F8">
              <w:t>collaboratively develop the app</w:t>
            </w:r>
            <w:r w:rsidR="009421F2">
              <w:t xml:space="preserve"> and maintain version control.</w:t>
            </w:r>
          </w:p>
          <w:p w14:paraId="5DE924C4" w14:textId="0242DFF6" w:rsidR="007B63F8" w:rsidRDefault="007636AA" w:rsidP="0034442C">
            <w:r>
              <w:t xml:space="preserve">To keep </w:t>
            </w:r>
            <w:r w:rsidR="002E0764">
              <w:t>the project on track</w:t>
            </w:r>
            <w:r w:rsidR="00E47239">
              <w:t xml:space="preserve">, we will use </w:t>
            </w:r>
            <w:r w:rsidR="004E4F06">
              <w:t xml:space="preserve">Jira for Project and Issue tracking throughout the </w:t>
            </w:r>
            <w:r w:rsidR="005055CD">
              <w:t xml:space="preserve">project </w:t>
            </w:r>
            <w:r w:rsidR="004E4F06">
              <w:t>development lifecy</w:t>
            </w:r>
            <w:r w:rsidR="00E47239">
              <w:t>c</w:t>
            </w:r>
            <w:r w:rsidR="004E4F06">
              <w:t>le</w:t>
            </w:r>
            <w:r w:rsidR="005055CD">
              <w:t xml:space="preserve">. This can </w:t>
            </w:r>
            <w:r w:rsidR="00AA2E32">
              <w:t>continue to be used</w:t>
            </w:r>
            <w:r w:rsidR="00250CAF">
              <w:t xml:space="preserve"> to also </w:t>
            </w:r>
            <w:r w:rsidR="00E57707">
              <w:t xml:space="preserve">file future enhancements </w:t>
            </w:r>
            <w:r w:rsidR="00E216D3">
              <w:t>for the app</w:t>
            </w:r>
            <w:r w:rsidR="001529D2">
              <w:t>.</w:t>
            </w:r>
            <w:r w:rsidR="00D22B11">
              <w:t xml:space="preserve"> Atlassian offer a </w:t>
            </w:r>
            <w:r w:rsidR="00E636D2">
              <w:t>free plan to use Jira for up to 10 users</w:t>
            </w:r>
            <w:r w:rsidR="008A5D44">
              <w:t xml:space="preserve"> </w:t>
            </w:r>
            <w:r w:rsidR="008A5D44" w:rsidRPr="00047873">
              <w:rPr>
                <w:i/>
                <w:sz w:val="20"/>
                <w:szCs w:val="20"/>
              </w:rPr>
              <w:t>(Jira Pricing - Monthly and Annual Subscription Cost per User, 2022)</w:t>
            </w:r>
            <w:r w:rsidR="00D83553" w:rsidRPr="00047873">
              <w:rPr>
                <w:i/>
                <w:sz w:val="20"/>
                <w:szCs w:val="20"/>
              </w:rPr>
              <w:t>.</w:t>
            </w:r>
          </w:p>
          <w:p w14:paraId="3F46E9C3" w14:textId="77777777" w:rsidR="00763487" w:rsidRDefault="00763487" w:rsidP="00763487">
            <w:r>
              <w:t>We will also need to have both our Laptop/Desktop computers an Android and iOS device handy for the creation and testing of the application.</w:t>
            </w:r>
          </w:p>
          <w:p w14:paraId="625F9BD9" w14:textId="4B71BF36" w:rsidR="00BA4F08" w:rsidRDefault="0034442C" w:rsidP="0034442C">
            <w:r>
              <w:t>Aside from technology, it would also be helpful to seek advice from doctors, nutritionists, and</w:t>
            </w:r>
            <w:r w:rsidR="00F85DB3">
              <w:t>/or</w:t>
            </w:r>
            <w:r>
              <w:t xml:space="preserve"> personal trainers</w:t>
            </w:r>
            <w:r w:rsidR="00E842B7">
              <w:t xml:space="preserve"> for app specific information</w:t>
            </w:r>
            <w:r>
              <w:t>.</w:t>
            </w:r>
          </w:p>
          <w:p w14:paraId="546842E4" w14:textId="77777777" w:rsidR="00FC0BF0" w:rsidRDefault="00FC0BF0" w:rsidP="0034442C"/>
          <w:p w14:paraId="7E513FF4" w14:textId="77777777" w:rsidR="00FC0BF0" w:rsidRPr="003F6BD2" w:rsidRDefault="00FC0BF0" w:rsidP="0034442C"/>
          <w:p w14:paraId="3C11532D" w14:textId="77777777" w:rsidR="00995B40" w:rsidRDefault="00995B40" w:rsidP="0034442C"/>
          <w:p w14:paraId="37CF06B3" w14:textId="77777777" w:rsidR="00995B40" w:rsidRDefault="00995B40" w:rsidP="0034442C"/>
          <w:p w14:paraId="7F75442E" w14:textId="77777777" w:rsidR="00995B40" w:rsidRDefault="00995B40" w:rsidP="0034442C"/>
          <w:p w14:paraId="44F2F880" w14:textId="77777777" w:rsidR="00995B40" w:rsidRDefault="00995B40" w:rsidP="0034442C"/>
          <w:p w14:paraId="4214636D" w14:textId="77777777" w:rsidR="00995B40" w:rsidRDefault="00995B40" w:rsidP="0034442C"/>
          <w:p w14:paraId="14631887" w14:textId="77777777" w:rsidR="00995B40" w:rsidRDefault="00995B40" w:rsidP="0034442C"/>
          <w:p w14:paraId="6E555270" w14:textId="77777777" w:rsidR="00995B40" w:rsidRDefault="00995B40" w:rsidP="0034442C"/>
          <w:p w14:paraId="2DD61F8A" w14:textId="77777777" w:rsidR="00995B40" w:rsidRDefault="00995B40" w:rsidP="0034442C"/>
          <w:p w14:paraId="203848FD" w14:textId="77777777" w:rsidR="00995B40" w:rsidRDefault="00995B40" w:rsidP="0034442C"/>
          <w:p w14:paraId="149D70AE" w14:textId="77777777" w:rsidR="00995B40" w:rsidRDefault="00995B40" w:rsidP="0034442C"/>
          <w:p w14:paraId="33C03D31" w14:textId="77777777" w:rsidR="00995B40" w:rsidRPr="003F6BD2" w:rsidRDefault="00995B40" w:rsidP="0034442C"/>
          <w:p w14:paraId="261099AA" w14:textId="289A8C79" w:rsidR="00FC0BF0" w:rsidRPr="00AF5988" w:rsidRDefault="00EE2D4B" w:rsidP="00FC0BF0">
            <w:pPr>
              <w:pStyle w:val="Title"/>
              <w:rPr>
                <w:color w:val="44546A" w:themeColor="text2"/>
                <w:sz w:val="76"/>
                <w:szCs w:val="76"/>
              </w:rPr>
            </w:pPr>
            <w:r>
              <w:rPr>
                <w:color w:val="44546A" w:themeColor="text2"/>
                <w:sz w:val="76"/>
                <w:szCs w:val="76"/>
              </w:rPr>
              <w:t>The Outcome</w:t>
            </w:r>
          </w:p>
          <w:p w14:paraId="3A8CD04C" w14:textId="77777777" w:rsidR="00FC0BF0" w:rsidRPr="00F4240B" w:rsidRDefault="00FC0BF0" w:rsidP="00FC0BF0"/>
          <w:p w14:paraId="4E179AB7" w14:textId="6B78CE98" w:rsidR="004F0381" w:rsidRDefault="00271835" w:rsidP="00FC0BF0">
            <w:pPr>
              <w:rPr>
                <w:i/>
                <w:iCs/>
                <w:sz w:val="20"/>
                <w:szCs w:val="20"/>
                <w:lang w:eastAsia="en-AU"/>
              </w:rPr>
            </w:pPr>
            <w:r>
              <w:rPr>
                <w:lang w:eastAsia="en-AU"/>
              </w:rPr>
              <w:t xml:space="preserve">The end result would be the creation of an extremely useful tool for not only people suffering from GERD, and </w:t>
            </w:r>
            <w:r w:rsidR="009D198A">
              <w:rPr>
                <w:lang w:eastAsia="en-AU"/>
              </w:rPr>
              <w:t xml:space="preserve">potentially aiming towards health and fitness goals, </w:t>
            </w:r>
            <w:r w:rsidR="00E678D1">
              <w:rPr>
                <w:lang w:eastAsia="en-AU"/>
              </w:rPr>
              <w:t xml:space="preserve">but also to people who have acid reflux. Acid reflux is </w:t>
            </w:r>
            <w:r w:rsidR="006A5CEC">
              <w:rPr>
                <w:lang w:eastAsia="en-AU"/>
              </w:rPr>
              <w:t>closely</w:t>
            </w:r>
            <w:r w:rsidR="00E678D1">
              <w:rPr>
                <w:lang w:eastAsia="en-AU"/>
              </w:rPr>
              <w:t xml:space="preserve"> related to GERD</w:t>
            </w:r>
            <w:r w:rsidR="006A5CEC">
              <w:rPr>
                <w:lang w:eastAsia="en-AU"/>
              </w:rPr>
              <w:t>,</w:t>
            </w:r>
            <w:r w:rsidR="00D35EF5">
              <w:rPr>
                <w:lang w:eastAsia="en-AU"/>
              </w:rPr>
              <w:t xml:space="preserve"> making it beneficial for </w:t>
            </w:r>
            <w:r w:rsidR="00413C43">
              <w:rPr>
                <w:lang w:eastAsia="en-AU"/>
              </w:rPr>
              <w:t>people with more than just one health condition</w:t>
            </w:r>
            <w:r w:rsidR="001534AD">
              <w:rPr>
                <w:lang w:eastAsia="en-AU"/>
              </w:rPr>
              <w:t xml:space="preserve"> </w:t>
            </w:r>
            <w:r w:rsidR="001534AD" w:rsidRPr="00606717">
              <w:rPr>
                <w:i/>
                <w:iCs/>
                <w:sz w:val="20"/>
                <w:szCs w:val="20"/>
                <w:lang w:eastAsia="en-AU"/>
              </w:rPr>
              <w:t>(</w:t>
            </w:r>
            <w:r w:rsidR="001534AD" w:rsidRPr="00606717">
              <w:rPr>
                <w:rFonts w:ascii="Helvetica" w:hAnsi="Helvetica" w:cs="Helvetica"/>
                <w:i/>
                <w:iCs/>
                <w:color w:val="111111"/>
                <w:sz w:val="18"/>
                <w:szCs w:val="18"/>
              </w:rPr>
              <w:t xml:space="preserve">Purna Kashyap, M.B.B.S </w:t>
            </w:r>
            <w:r w:rsidR="007148E1" w:rsidRPr="00606717">
              <w:rPr>
                <w:rFonts w:ascii="Helvetica" w:hAnsi="Helvetica" w:cs="Helvetica"/>
                <w:i/>
                <w:iCs/>
                <w:color w:val="111111"/>
                <w:sz w:val="18"/>
                <w:szCs w:val="18"/>
              </w:rPr>
              <w:t>2021</w:t>
            </w:r>
            <w:r w:rsidR="001534AD" w:rsidRPr="00606717">
              <w:rPr>
                <w:i/>
                <w:iCs/>
                <w:sz w:val="20"/>
                <w:szCs w:val="20"/>
                <w:lang w:eastAsia="en-AU"/>
              </w:rPr>
              <w:t>)</w:t>
            </w:r>
            <w:r w:rsidR="00413C43" w:rsidRPr="00606717">
              <w:rPr>
                <w:i/>
                <w:iCs/>
                <w:sz w:val="20"/>
                <w:szCs w:val="20"/>
                <w:lang w:eastAsia="en-AU"/>
              </w:rPr>
              <w:t>.</w:t>
            </w:r>
          </w:p>
          <w:p w14:paraId="66F95EFC" w14:textId="663C39CC" w:rsidR="00995B40" w:rsidRPr="00995B40" w:rsidRDefault="00D46C1C" w:rsidP="00995B40">
            <w:pPr>
              <w:rPr>
                <w:sz w:val="24"/>
                <w:szCs w:val="24"/>
                <w:lang w:eastAsia="en-AU"/>
              </w:rPr>
            </w:pPr>
            <w:r w:rsidRPr="00047873">
              <w:rPr>
                <w:lang w:eastAsia="en-AU"/>
              </w:rPr>
              <w:t xml:space="preserve">Whilst the impact of the app is likely to go largely un-noticed by any </w:t>
            </w:r>
            <w:r w:rsidR="001F1524" w:rsidRPr="00047873">
              <w:rPr>
                <w:lang w:eastAsia="en-AU"/>
              </w:rPr>
              <w:t xml:space="preserve">people who do not suffer from GERD or Acid Reflux, </w:t>
            </w:r>
            <w:r w:rsidR="005C5156">
              <w:rPr>
                <w:lang w:eastAsia="en-AU"/>
              </w:rPr>
              <w:t xml:space="preserve">the impact that it could have </w:t>
            </w:r>
            <w:r w:rsidR="006A7A09">
              <w:rPr>
                <w:lang w:eastAsia="en-AU"/>
              </w:rPr>
              <w:t>on those who do suffer from these conditions could have a dramatically positive effect on their lives</w:t>
            </w:r>
            <w:r w:rsidR="00353B1E">
              <w:rPr>
                <w:lang w:eastAsia="en-AU"/>
              </w:rPr>
              <w:t xml:space="preserve">, as well as being </w:t>
            </w:r>
            <w:r w:rsidR="00EC1109">
              <w:rPr>
                <w:lang w:eastAsia="en-AU"/>
              </w:rPr>
              <w:t>a crucial stepping point in their recovery</w:t>
            </w:r>
            <w:r w:rsidR="006A7A09">
              <w:rPr>
                <w:lang w:eastAsia="en-AU"/>
              </w:rPr>
              <w:t>.</w:t>
            </w:r>
          </w:p>
          <w:p w14:paraId="17A9CB5F" w14:textId="77777777" w:rsidR="008400CD" w:rsidRDefault="008400CD" w:rsidP="00515218">
            <w:pPr>
              <w:ind w:left="720"/>
            </w:pPr>
          </w:p>
          <w:p w14:paraId="578B12BF" w14:textId="77777777" w:rsidR="008400CD" w:rsidRDefault="008400CD" w:rsidP="00515218">
            <w:pPr>
              <w:ind w:left="720"/>
            </w:pPr>
          </w:p>
          <w:p w14:paraId="1A9D11F4" w14:textId="77777777" w:rsidR="008400CD" w:rsidRDefault="008400CD" w:rsidP="00515218">
            <w:pPr>
              <w:ind w:left="720"/>
            </w:pPr>
          </w:p>
          <w:p w14:paraId="232BF353" w14:textId="77777777" w:rsidR="008400CD" w:rsidRDefault="008400CD" w:rsidP="00515218">
            <w:pPr>
              <w:ind w:left="720"/>
              <w:rPr>
                <w:b/>
                <w:bCs/>
              </w:rPr>
            </w:pPr>
            <w:r>
              <w:rPr>
                <w:b/>
                <w:bCs/>
              </w:rPr>
              <w:t>References:</w:t>
            </w:r>
          </w:p>
          <w:p w14:paraId="2F7AC9DC" w14:textId="46298086" w:rsidR="008400CD" w:rsidRDefault="008400CD" w:rsidP="00515218">
            <w:pPr>
              <w:ind w:left="720"/>
            </w:pPr>
            <w:r w:rsidRPr="008400CD">
              <w:t>Jay W Marks, MD 2021,</w:t>
            </w:r>
            <w:r>
              <w:t xml:space="preserve"> </w:t>
            </w:r>
            <w:r>
              <w:rPr>
                <w:i/>
                <w:iCs/>
              </w:rPr>
              <w:t>GERD (Acid Reflux, Heartburn),</w:t>
            </w:r>
            <w:r w:rsidR="00CC657E">
              <w:rPr>
                <w:i/>
                <w:iCs/>
              </w:rPr>
              <w:t xml:space="preserve"> </w:t>
            </w:r>
            <w:r w:rsidR="00CC657E">
              <w:t>MedicineNet</w:t>
            </w:r>
            <w:r>
              <w:rPr>
                <w:i/>
                <w:iCs/>
              </w:rPr>
              <w:t xml:space="preserve"> </w:t>
            </w:r>
            <w:r>
              <w:t>sited 14-01-2022</w:t>
            </w:r>
          </w:p>
          <w:p w14:paraId="2ECC8542" w14:textId="77777777" w:rsidR="00033E74" w:rsidRDefault="008400CD" w:rsidP="00033E74">
            <w:pPr>
              <w:ind w:left="720"/>
              <w:rPr>
                <w:color w:val="4472C4" w:themeColor="accent1"/>
              </w:rPr>
            </w:pPr>
            <w:r w:rsidRPr="008400CD">
              <w:rPr>
                <w:color w:val="4472C4" w:themeColor="accent1"/>
              </w:rPr>
              <w:t xml:space="preserve">&lt; </w:t>
            </w:r>
            <w:hyperlink r:id="rId12" w:history="1">
              <w:r w:rsidRPr="002E3B78">
                <w:rPr>
                  <w:rStyle w:val="Hyperlink"/>
                </w:rPr>
                <w:t>https://www.medicinenet.com/gastroesophageal_reflux_disease_gerd/article.htm</w:t>
              </w:r>
            </w:hyperlink>
            <w:r w:rsidRPr="008400CD">
              <w:rPr>
                <w:color w:val="4472C4" w:themeColor="accent1"/>
              </w:rPr>
              <w:t>&gt;</w:t>
            </w:r>
          </w:p>
          <w:p w14:paraId="0779FE60" w14:textId="77777777" w:rsidR="00CC44F0" w:rsidRDefault="00CC44F0" w:rsidP="00033E74">
            <w:pPr>
              <w:ind w:left="720"/>
              <w:rPr>
                <w:color w:val="4472C4" w:themeColor="accent1"/>
              </w:rPr>
            </w:pPr>
          </w:p>
          <w:p w14:paraId="4B5FC8E5" w14:textId="5FDD31C9" w:rsidR="00033E74" w:rsidRDefault="00033E74" w:rsidP="00033E74">
            <w:pPr>
              <w:ind w:left="720"/>
            </w:pPr>
            <w:r w:rsidRPr="00033E74">
              <w:t xml:space="preserve">Mayo Clinic Staff 2020, </w:t>
            </w:r>
            <w:r w:rsidRPr="00033E74">
              <w:rPr>
                <w:i/>
                <w:iCs/>
              </w:rPr>
              <w:t>Gastroesophageal reflux disease (GERD)</w:t>
            </w:r>
            <w:r>
              <w:rPr>
                <w:i/>
                <w:iCs/>
              </w:rPr>
              <w:t>,</w:t>
            </w:r>
            <w:r>
              <w:t xml:space="preserve"> MayoCilnic</w:t>
            </w:r>
            <w:r w:rsidR="00CC657E">
              <w:t xml:space="preserve">, </w:t>
            </w:r>
            <w:r>
              <w:t>sited 14-01-2022</w:t>
            </w:r>
          </w:p>
          <w:p w14:paraId="24801510" w14:textId="77777777" w:rsidR="00033E74" w:rsidRDefault="00033E74" w:rsidP="00033E74">
            <w:pPr>
              <w:ind w:left="720"/>
            </w:pPr>
            <w:r>
              <w:t xml:space="preserve">&lt; </w:t>
            </w:r>
            <w:hyperlink r:id="rId13" w:history="1">
              <w:r w:rsidRPr="002E3B78">
                <w:rPr>
                  <w:rStyle w:val="Hyperlink"/>
                </w:rPr>
                <w:t>https://www.mayoclinic.org/diseases-conditions/gerd/symptoms-causes/syc-20361940</w:t>
              </w:r>
            </w:hyperlink>
            <w:r>
              <w:t>&gt;</w:t>
            </w:r>
          </w:p>
          <w:p w14:paraId="32B449D7" w14:textId="77777777" w:rsidR="00CC44F0" w:rsidRDefault="00CC44F0" w:rsidP="00033E74">
            <w:pPr>
              <w:ind w:left="720"/>
            </w:pPr>
          </w:p>
          <w:p w14:paraId="42ECEB51" w14:textId="77777777" w:rsidR="00AC310B" w:rsidRDefault="00033E74" w:rsidP="00AC310B">
            <w:pPr>
              <w:ind w:left="720"/>
            </w:pPr>
            <w:r>
              <w:t xml:space="preserve">Pramod Kerkar, MD 2018, </w:t>
            </w:r>
            <w:r w:rsidRPr="0BBB2017">
              <w:rPr>
                <w:i/>
                <w:iCs/>
              </w:rPr>
              <w:t xml:space="preserve">Link Between Acid Reflux &amp; Diarrhea &amp; Treatment for Diarrhea Caused Due to Acid Reflux, </w:t>
            </w:r>
            <w:r>
              <w:t xml:space="preserve">PainAssist, sited 14-01-2022 &lt; </w:t>
            </w:r>
            <w:hyperlink r:id="rId14">
              <w:r w:rsidRPr="0BBB2017">
                <w:rPr>
                  <w:rStyle w:val="Hyperlink"/>
                </w:rPr>
                <w:t>https://www.epainassist.com/gerd-heartburn/link-between-acid-reflux-and-diarrhea-and-treatment-for-diarrhea-caused-due-to-acid-reflux</w:t>
              </w:r>
            </w:hyperlink>
            <w:r>
              <w:t xml:space="preserve">&gt;  </w:t>
            </w:r>
          </w:p>
          <w:p w14:paraId="090D502C" w14:textId="77777777" w:rsidR="00CC44F0" w:rsidRDefault="00CC44F0" w:rsidP="00AC310B">
            <w:pPr>
              <w:ind w:left="720"/>
            </w:pPr>
          </w:p>
          <w:p w14:paraId="66F192AC" w14:textId="78FC63EA" w:rsidR="00AC310B" w:rsidRPr="006D2608" w:rsidRDefault="00AC310B" w:rsidP="00AC310B">
            <w:pPr>
              <w:ind w:left="720"/>
            </w:pPr>
            <w:r w:rsidRPr="00AC310B">
              <w:t xml:space="preserve">Tania H 2019, </w:t>
            </w:r>
            <w:r w:rsidRPr="006D2608">
              <w:rPr>
                <w:i/>
                <w:iCs/>
              </w:rPr>
              <w:t>Pros and Cons of Mobile Websites and Mobile Apps</w:t>
            </w:r>
            <w:r w:rsidR="006D2608">
              <w:rPr>
                <w:i/>
                <w:iCs/>
              </w:rPr>
              <w:t xml:space="preserve">, </w:t>
            </w:r>
            <w:r w:rsidR="006D2608">
              <w:t>Ruby Garage, sited 14-01-2022</w:t>
            </w:r>
            <w:r w:rsidR="004B6607">
              <w:t>,</w:t>
            </w:r>
          </w:p>
          <w:p w14:paraId="34986F58" w14:textId="55776564" w:rsidR="00FD3E45" w:rsidRDefault="00BF5F5C" w:rsidP="00033E74">
            <w:pPr>
              <w:ind w:left="720"/>
            </w:pPr>
            <w:r>
              <w:t>&lt;</w:t>
            </w:r>
            <w:hyperlink r:id="rId15" w:anchor=":~:text=1%20Convenience.%20Analysis%20shows%20that%20the%20applications%20are,is%20the%20opportunity%20to%20use%20them%20offline.%20" w:history="1">
              <w:r w:rsidRPr="00807E17">
                <w:rPr>
                  <w:rStyle w:val="Hyperlink"/>
                </w:rPr>
                <w:t>https://rubygarage.org/blog/mobile-app-vs-mobile-website#:~:text=1%20Convenience.%20Analysis%20shows%20that%20the%20applications%20are,is%20the%20opportunity%20to%20use%20them%20offline.%20</w:t>
              </w:r>
            </w:hyperlink>
            <w:r>
              <w:t>&gt;</w:t>
            </w:r>
            <w:r w:rsidR="004B6607">
              <w:t xml:space="preserve"> </w:t>
            </w:r>
          </w:p>
          <w:p w14:paraId="6C370183" w14:textId="266FB425" w:rsidR="00CC44F0" w:rsidRDefault="00CC44F0" w:rsidP="00033E74">
            <w:pPr>
              <w:ind w:left="720"/>
            </w:pPr>
          </w:p>
          <w:p w14:paraId="2CAD2093" w14:textId="3C5247A5" w:rsidR="00764F0E" w:rsidRPr="00821964" w:rsidRDefault="6A7E28BD" w:rsidP="00B357BB">
            <w:pPr>
              <w:ind w:left="720"/>
            </w:pPr>
            <w:r w:rsidRPr="0BBB2017">
              <w:rPr>
                <w:rFonts w:ascii="Microsoft Sans Serif" w:eastAsia="Microsoft Sans Serif" w:hAnsi="Microsoft Sans Serif" w:cs="Microsoft Sans Serif"/>
              </w:rPr>
              <w:t xml:space="preserve">Healthline 2017, Is Eating While Standing Up Bad for You?, </w:t>
            </w:r>
            <w:r w:rsidR="006D2608">
              <w:rPr>
                <w:rFonts w:ascii="Microsoft Sans Serif" w:eastAsia="Microsoft Sans Serif" w:hAnsi="Microsoft Sans Serif" w:cs="Microsoft Sans Serif"/>
              </w:rPr>
              <w:t>site</w:t>
            </w:r>
            <w:r w:rsidRPr="0BBB2017">
              <w:rPr>
                <w:rFonts w:ascii="Microsoft Sans Serif" w:eastAsia="Microsoft Sans Serif" w:hAnsi="Microsoft Sans Serif" w:cs="Microsoft Sans Serif"/>
              </w:rPr>
              <w:t xml:space="preserve">d 18/12/21, </w:t>
            </w:r>
            <w:r w:rsidRPr="00821964">
              <w:t>&lt;</w:t>
            </w:r>
            <w:hyperlink r:id="rId16">
              <w:r w:rsidRPr="00821964">
                <w:rPr>
                  <w:rStyle w:val="Hyperlink"/>
                </w:rPr>
                <w:t>https://www.healthline.com/nutrition/eating-while-standing-up</w:t>
              </w:r>
            </w:hyperlink>
            <w:r w:rsidRPr="00821964">
              <w:t xml:space="preserve">&gt; </w:t>
            </w:r>
          </w:p>
          <w:p w14:paraId="2AF065C9" w14:textId="77777777" w:rsidR="00B357BB" w:rsidRDefault="00B357BB" w:rsidP="00B357BB">
            <w:pPr>
              <w:ind w:left="720"/>
            </w:pPr>
          </w:p>
          <w:p w14:paraId="10C3E65C" w14:textId="61CB2111" w:rsidR="004402BA" w:rsidRPr="004402BA" w:rsidRDefault="00821964" w:rsidP="004402BA">
            <w:pPr>
              <w:ind w:left="720"/>
              <w:rPr>
                <w:i/>
                <w:iCs/>
              </w:rPr>
            </w:pPr>
            <w:r w:rsidRPr="00821964">
              <w:t xml:space="preserve">Dr Karen Reed PH.D. 2017, </w:t>
            </w:r>
            <w:r w:rsidRPr="00912592">
              <w:rPr>
                <w:i/>
                <w:iCs/>
              </w:rPr>
              <w:t>Everything You Need to Know on How to Reduce Stomach Acid</w:t>
            </w:r>
            <w:r w:rsidR="00912592">
              <w:rPr>
                <w:i/>
                <w:iCs/>
              </w:rPr>
              <w:t>, Positive Health Wellness, sited 14-01-2022</w:t>
            </w:r>
            <w:r w:rsidR="00CE3665">
              <w:rPr>
                <w:i/>
                <w:iCs/>
              </w:rPr>
              <w:t>, &lt;</w:t>
            </w:r>
            <w:r w:rsidR="00CE3665">
              <w:t xml:space="preserve"> </w:t>
            </w:r>
            <w:hyperlink r:id="rId17" w:history="1">
              <w:r w:rsidR="00CE3665" w:rsidRPr="00807E17">
                <w:rPr>
                  <w:rStyle w:val="Hyperlink"/>
                  <w:i/>
                  <w:iCs/>
                </w:rPr>
                <w:t>https://www.positivehealthwellness.com/diet-nutrition/everything-need-know-reduce-stomach-acid/</w:t>
              </w:r>
            </w:hyperlink>
            <w:r w:rsidR="00CE3665">
              <w:rPr>
                <w:i/>
                <w:iCs/>
              </w:rPr>
              <w:t xml:space="preserve">&gt; </w:t>
            </w:r>
          </w:p>
          <w:p w14:paraId="37A43D35" w14:textId="77777777" w:rsidR="00413293" w:rsidRDefault="00413293" w:rsidP="00C43A70">
            <w:pPr>
              <w:ind w:left="720"/>
              <w:rPr>
                <w:i/>
                <w:iCs/>
              </w:rPr>
            </w:pPr>
          </w:p>
          <w:p w14:paraId="5ABB8341" w14:textId="77777777" w:rsidR="00C87116" w:rsidRDefault="00C87116" w:rsidP="00C43A70">
            <w:pPr>
              <w:ind w:left="720"/>
              <w:rPr>
                <w:i/>
                <w:iCs/>
              </w:rPr>
            </w:pPr>
          </w:p>
          <w:p w14:paraId="39E124F5" w14:textId="77777777" w:rsidR="00C87116" w:rsidRDefault="00C87116" w:rsidP="00C43A70">
            <w:pPr>
              <w:ind w:left="720"/>
              <w:rPr>
                <w:i/>
                <w:iCs/>
              </w:rPr>
            </w:pPr>
          </w:p>
          <w:p w14:paraId="594D0DA7" w14:textId="77777777" w:rsidR="00C87116" w:rsidRDefault="00C87116" w:rsidP="00C43A70">
            <w:pPr>
              <w:ind w:left="720"/>
              <w:rPr>
                <w:i/>
                <w:iCs/>
              </w:rPr>
            </w:pPr>
          </w:p>
          <w:p w14:paraId="3943C19E" w14:textId="754415AE" w:rsidR="005D5335" w:rsidRDefault="00744632" w:rsidP="005D5335">
            <w:pPr>
              <w:ind w:left="720"/>
              <w:rPr>
                <w:i/>
                <w:iCs/>
              </w:rPr>
            </w:pPr>
            <w:r w:rsidRPr="00744632">
              <w:t>George Karamanolis, Ioanna Theofanidou, Marina Yiasemidou, Evangelos Giannoulis, Konstantinos Triantafyllou, Spiros D Ladas</w:t>
            </w:r>
            <w:r w:rsidR="00C43A70" w:rsidRPr="00C43A70">
              <w:t>,</w:t>
            </w:r>
            <w:r w:rsidR="009A041B">
              <w:t xml:space="preserve"> 2008</w:t>
            </w:r>
            <w:r w:rsidR="009A041B" w:rsidRPr="00C43A70">
              <w:rPr>
                <w:i/>
              </w:rPr>
              <w:t>,</w:t>
            </w:r>
            <w:r w:rsidR="00C43A70" w:rsidRPr="00C43A70">
              <w:rPr>
                <w:i/>
                <w:iCs/>
              </w:rPr>
              <w:t xml:space="preserve"> A glass of water immediately increases gastric pH in healthy subjects</w:t>
            </w:r>
            <w:r w:rsidR="00C43A70">
              <w:rPr>
                <w:i/>
                <w:iCs/>
              </w:rPr>
              <w:t>,</w:t>
            </w:r>
            <w:r w:rsidR="00942C9C">
              <w:rPr>
                <w:i/>
                <w:iCs/>
              </w:rPr>
              <w:t xml:space="preserve"> </w:t>
            </w:r>
            <w:r w:rsidR="00942C9C">
              <w:t>PubMed.gov</w:t>
            </w:r>
            <w:r w:rsidR="00942C9C">
              <w:rPr>
                <w:i/>
              </w:rPr>
              <w:t xml:space="preserve">, </w:t>
            </w:r>
            <w:r w:rsidR="00532268">
              <w:rPr>
                <w:i/>
                <w:iCs/>
              </w:rPr>
              <w:t>sited 14-01-2022, &lt;</w:t>
            </w:r>
            <w:hyperlink r:id="rId18" w:history="1">
              <w:r w:rsidR="00532268" w:rsidRPr="00807E17">
                <w:rPr>
                  <w:rStyle w:val="Hyperlink"/>
                  <w:i/>
                  <w:iCs/>
                </w:rPr>
                <w:t>https://pubmed.ncbi.nlm.nih.gov/18473176/</w:t>
              </w:r>
            </w:hyperlink>
            <w:r w:rsidR="00532268">
              <w:rPr>
                <w:i/>
                <w:iCs/>
              </w:rPr>
              <w:t xml:space="preserve">&gt; </w:t>
            </w:r>
          </w:p>
          <w:p w14:paraId="74005D02" w14:textId="77777777" w:rsidR="00F90C94" w:rsidRDefault="00F90C94" w:rsidP="00C43A70">
            <w:pPr>
              <w:ind w:left="720"/>
              <w:rPr>
                <w:i/>
                <w:iCs/>
              </w:rPr>
            </w:pPr>
          </w:p>
          <w:p w14:paraId="77BA457D" w14:textId="076534FD" w:rsidR="00473722" w:rsidRDefault="00473722" w:rsidP="00C43A70">
            <w:pPr>
              <w:ind w:left="720"/>
              <w:rPr>
                <w:rFonts w:cstheme="minorHAnsi"/>
                <w:color w:val="000000"/>
                <w:shd w:val="clear" w:color="auto" w:fill="FFFFFF"/>
              </w:rPr>
            </w:pPr>
            <w:r w:rsidRPr="00780C7E">
              <w:t>Colleen M. Story</w:t>
            </w:r>
            <w:r w:rsidR="00663BE8" w:rsidRPr="00780C7E">
              <w:t>, Tyler Walker, MD</w:t>
            </w:r>
            <w:r w:rsidRPr="00780C7E">
              <w:t xml:space="preserve"> 2017</w:t>
            </w:r>
            <w:r w:rsidR="00780C7E">
              <w:t xml:space="preserve">, </w:t>
            </w:r>
            <w:r w:rsidR="00780C7E">
              <w:rPr>
                <w:i/>
                <w:iCs/>
              </w:rPr>
              <w:t>Tracking Your Triggers, Healthline</w:t>
            </w:r>
            <w:r w:rsidR="0044556F">
              <w:rPr>
                <w:i/>
                <w:iCs/>
              </w:rPr>
              <w:t xml:space="preserve">, </w:t>
            </w:r>
            <w:r w:rsidR="0044556F">
              <w:rPr>
                <w:rFonts w:cstheme="minorHAnsi"/>
                <w:color w:val="000000"/>
                <w:shd w:val="clear" w:color="auto" w:fill="FFFFFF"/>
              </w:rPr>
              <w:t>sited 14-01-2022,</w:t>
            </w:r>
          </w:p>
          <w:p w14:paraId="3A98DCED" w14:textId="77777777" w:rsidR="006A5083" w:rsidRDefault="002D7AC7" w:rsidP="006A5083">
            <w:pPr>
              <w:ind w:left="720"/>
              <w:rPr>
                <w:rFonts w:cstheme="minorHAnsi"/>
                <w:color w:val="000000"/>
                <w:shd w:val="clear" w:color="auto" w:fill="FFFFFF"/>
              </w:rPr>
            </w:pPr>
            <w:r>
              <w:rPr>
                <w:rFonts w:cstheme="minorHAnsi"/>
                <w:color w:val="000000"/>
                <w:shd w:val="clear" w:color="auto" w:fill="FFFFFF"/>
              </w:rPr>
              <w:t>&lt;</w:t>
            </w:r>
            <w:r>
              <w:t xml:space="preserve"> </w:t>
            </w:r>
            <w:hyperlink r:id="rId19" w:history="1">
              <w:r w:rsidRPr="00807E17">
                <w:rPr>
                  <w:rStyle w:val="Hyperlink"/>
                  <w:rFonts w:cstheme="minorHAnsi"/>
                  <w:shd w:val="clear" w:color="auto" w:fill="FFFFFF"/>
                </w:rPr>
                <w:t>https://www.healthline.com/health/gerd/triggers</w:t>
              </w:r>
            </w:hyperlink>
            <w:r>
              <w:rPr>
                <w:rFonts w:cstheme="minorHAnsi"/>
                <w:color w:val="000000"/>
                <w:shd w:val="clear" w:color="auto" w:fill="FFFFFF"/>
              </w:rPr>
              <w:t xml:space="preserve">&gt; </w:t>
            </w:r>
          </w:p>
          <w:p w14:paraId="074B271C" w14:textId="77777777" w:rsidR="00086A72" w:rsidRDefault="00086A72" w:rsidP="006A5083">
            <w:pPr>
              <w:ind w:left="720"/>
              <w:rPr>
                <w:rFonts w:cstheme="minorHAnsi"/>
                <w:color w:val="000000"/>
                <w:shd w:val="clear" w:color="auto" w:fill="FFFFFF"/>
              </w:rPr>
            </w:pPr>
          </w:p>
          <w:p w14:paraId="418694E5" w14:textId="77777777" w:rsidR="00B77260" w:rsidRDefault="004A24AE" w:rsidP="00B77260">
            <w:pPr>
              <w:ind w:left="720"/>
              <w:rPr>
                <w:rFonts w:cstheme="minorHAnsi"/>
                <w:color w:val="000000"/>
                <w:shd w:val="clear" w:color="auto" w:fill="FFFFFF"/>
              </w:rPr>
            </w:pPr>
            <w:r w:rsidRPr="006A5083">
              <w:t>Danisa M. Clarrett, MD</w:t>
            </w:r>
            <w:r w:rsidR="00894FDC" w:rsidRPr="006A5083">
              <w:t xml:space="preserve"> 2018, </w:t>
            </w:r>
            <w:r w:rsidR="006A5083" w:rsidRPr="006A5083">
              <w:rPr>
                <w:i/>
                <w:iCs/>
              </w:rPr>
              <w:t>Gastroesophageal Reflux Disease (GERD)</w:t>
            </w:r>
            <w:r w:rsidR="006A5083">
              <w:rPr>
                <w:i/>
                <w:iCs/>
              </w:rPr>
              <w:t>,</w:t>
            </w:r>
            <w:r w:rsidR="006A5083">
              <w:t xml:space="preserve"> </w:t>
            </w:r>
            <w:r w:rsidR="0021397C">
              <w:t>Missouri Medicine</w:t>
            </w:r>
            <w:r w:rsidR="00564ECA">
              <w:t xml:space="preserve">, </w:t>
            </w:r>
            <w:r w:rsidR="00564ECA">
              <w:rPr>
                <w:rFonts w:cstheme="minorHAnsi"/>
                <w:color w:val="000000"/>
                <w:shd w:val="clear" w:color="auto" w:fill="FFFFFF"/>
              </w:rPr>
              <w:t xml:space="preserve">sited 14-01-2022, </w:t>
            </w:r>
            <w:r w:rsidR="00183B9D">
              <w:rPr>
                <w:rFonts w:cstheme="minorHAnsi"/>
                <w:color w:val="000000"/>
                <w:shd w:val="clear" w:color="auto" w:fill="FFFFFF"/>
              </w:rPr>
              <w:t>&lt;</w:t>
            </w:r>
            <w:r w:rsidR="00183B9D">
              <w:t xml:space="preserve"> </w:t>
            </w:r>
            <w:hyperlink r:id="rId20" w:history="1">
              <w:r w:rsidR="00183B9D" w:rsidRPr="00807E17">
                <w:rPr>
                  <w:rStyle w:val="Hyperlink"/>
                  <w:rFonts w:cstheme="minorHAnsi"/>
                  <w:shd w:val="clear" w:color="auto" w:fill="FFFFFF"/>
                </w:rPr>
                <w:t>https://www.ncbi.nlm.nih.gov/pmc/articles/PMC6140167/</w:t>
              </w:r>
            </w:hyperlink>
            <w:r w:rsidR="00183B9D">
              <w:rPr>
                <w:rFonts w:cstheme="minorHAnsi"/>
                <w:color w:val="000000"/>
                <w:shd w:val="clear" w:color="auto" w:fill="FFFFFF"/>
              </w:rPr>
              <w:t xml:space="preserve">&gt; </w:t>
            </w:r>
          </w:p>
          <w:p w14:paraId="33F4296D" w14:textId="77777777" w:rsidR="00B77260" w:rsidRDefault="00B77260" w:rsidP="00B77260">
            <w:pPr>
              <w:ind w:left="720"/>
            </w:pPr>
          </w:p>
          <w:p w14:paraId="37D97D22" w14:textId="77777777" w:rsidR="003A010F" w:rsidRDefault="00CB48FA" w:rsidP="003A010F">
            <w:pPr>
              <w:ind w:left="720"/>
              <w:rPr>
                <w:rFonts w:cstheme="minorHAnsi"/>
                <w:color w:val="000000"/>
                <w:shd w:val="clear" w:color="auto" w:fill="FFFFFF"/>
              </w:rPr>
            </w:pPr>
            <w:r w:rsidRPr="00B77260">
              <w:t>Brittany Smith 2020,</w:t>
            </w:r>
            <w:r w:rsidR="00B77260" w:rsidRPr="00B77260">
              <w:t xml:space="preserve"> </w:t>
            </w:r>
            <w:r w:rsidR="00B77260" w:rsidRPr="00B77260">
              <w:rPr>
                <w:i/>
                <w:iCs/>
              </w:rPr>
              <w:t>How Your Genes Could Impact Your Fitness and Health Goals</w:t>
            </w:r>
            <w:r w:rsidR="00B77260">
              <w:rPr>
                <w:i/>
                <w:iCs/>
              </w:rPr>
              <w:t xml:space="preserve">, </w:t>
            </w:r>
            <w:r w:rsidR="006F694A">
              <w:t xml:space="preserve">Men’s Journal, </w:t>
            </w:r>
            <w:r w:rsidR="006F694A">
              <w:rPr>
                <w:rFonts w:cstheme="minorHAnsi"/>
                <w:color w:val="000000"/>
                <w:shd w:val="clear" w:color="auto" w:fill="FFFFFF"/>
              </w:rPr>
              <w:t>sited 14-01-2022, &lt;</w:t>
            </w:r>
            <w:r w:rsidR="00BC0B10">
              <w:t xml:space="preserve"> </w:t>
            </w:r>
            <w:hyperlink r:id="rId21" w:history="1">
              <w:r w:rsidR="00BC0B10" w:rsidRPr="00807E17">
                <w:rPr>
                  <w:rStyle w:val="Hyperlink"/>
                  <w:rFonts w:cstheme="minorHAnsi"/>
                  <w:shd w:val="clear" w:color="auto" w:fill="FFFFFF"/>
                </w:rPr>
                <w:t>https://www.mensjournal.com/health-fitness/how-your-genes-could-impact-your-fitness-and-health-goals/</w:t>
              </w:r>
            </w:hyperlink>
            <w:r w:rsidR="006F694A">
              <w:rPr>
                <w:rFonts w:cstheme="minorHAnsi"/>
                <w:color w:val="000000"/>
                <w:shd w:val="clear" w:color="auto" w:fill="FFFFFF"/>
              </w:rPr>
              <w:t>&gt;</w:t>
            </w:r>
            <w:r w:rsidR="00BC0B10">
              <w:rPr>
                <w:rFonts w:cstheme="minorHAnsi"/>
                <w:color w:val="000000"/>
                <w:shd w:val="clear" w:color="auto" w:fill="FFFFFF"/>
              </w:rPr>
              <w:t xml:space="preserve"> </w:t>
            </w:r>
          </w:p>
          <w:p w14:paraId="456C5CAF" w14:textId="77777777" w:rsidR="003A010F" w:rsidRDefault="003A010F" w:rsidP="003A010F">
            <w:pPr>
              <w:ind w:left="720"/>
            </w:pPr>
          </w:p>
          <w:p w14:paraId="520E389D" w14:textId="110995F4" w:rsidR="00183E1F" w:rsidRPr="003A010F" w:rsidRDefault="00183E1F" w:rsidP="003A010F">
            <w:pPr>
              <w:ind w:left="720"/>
              <w:rPr>
                <w:rFonts w:cstheme="minorHAnsi"/>
                <w:color w:val="000000"/>
                <w:shd w:val="clear" w:color="auto" w:fill="FFFFFF"/>
              </w:rPr>
            </w:pPr>
            <w:r w:rsidRPr="00447D22">
              <w:t>Fatima Cody Stanford, MD, MPH, MPA, FAAP, FACP, FTOS  2021</w:t>
            </w:r>
            <w:r w:rsidR="00447D22" w:rsidRPr="00447D22">
              <w:t xml:space="preserve">, </w:t>
            </w:r>
            <w:r w:rsidR="00447D22" w:rsidRPr="003A010F">
              <w:rPr>
                <w:i/>
                <w:iCs/>
              </w:rPr>
              <w:t>Surprising findings about metabolism and age</w:t>
            </w:r>
            <w:r w:rsidR="003A010F">
              <w:rPr>
                <w:i/>
                <w:iCs/>
              </w:rPr>
              <w:t>,</w:t>
            </w:r>
            <w:r w:rsidR="003A010F">
              <w:t xml:space="preserve"> </w:t>
            </w:r>
            <w:r w:rsidR="00C170BE">
              <w:t>Harvard Health Publishing</w:t>
            </w:r>
            <w:r w:rsidR="00764422">
              <w:t xml:space="preserve">, </w:t>
            </w:r>
            <w:r w:rsidR="00F2674C">
              <w:rPr>
                <w:rFonts w:cstheme="minorHAnsi"/>
                <w:color w:val="000000"/>
                <w:shd w:val="clear" w:color="auto" w:fill="FFFFFF"/>
              </w:rPr>
              <w:t xml:space="preserve">sited 14-01-2022, </w:t>
            </w:r>
            <w:r w:rsidR="00CA0FFC">
              <w:rPr>
                <w:rFonts w:cstheme="minorHAnsi"/>
                <w:color w:val="000000"/>
                <w:shd w:val="clear" w:color="auto" w:fill="FFFFFF"/>
              </w:rPr>
              <w:t>&lt;</w:t>
            </w:r>
            <w:hyperlink r:id="rId22" w:history="1">
              <w:r w:rsidR="00CA0FFC" w:rsidRPr="00807E17">
                <w:rPr>
                  <w:rStyle w:val="Hyperlink"/>
                  <w:rFonts w:cstheme="minorHAnsi"/>
                  <w:shd w:val="clear" w:color="auto" w:fill="FFFFFF"/>
                </w:rPr>
                <w:t>https://www.health.harvard.edu/blog/surprising-findings-about-metabolism-and-age-202110082613</w:t>
              </w:r>
            </w:hyperlink>
            <w:r w:rsidR="00CA0FFC">
              <w:rPr>
                <w:rFonts w:cstheme="minorHAnsi"/>
                <w:color w:val="000000"/>
                <w:shd w:val="clear" w:color="auto" w:fill="FFFFFF"/>
              </w:rPr>
              <w:t xml:space="preserve">&gt; </w:t>
            </w:r>
          </w:p>
          <w:p w14:paraId="3057B451" w14:textId="77777777" w:rsidR="00CB023E" w:rsidRDefault="00CB023E" w:rsidP="005D5335">
            <w:pPr>
              <w:ind w:left="720"/>
              <w:rPr>
                <w:i/>
                <w:iCs/>
              </w:rPr>
            </w:pPr>
          </w:p>
          <w:p w14:paraId="00D7D98F" w14:textId="4BAC9D2A" w:rsidR="00C46D13" w:rsidRDefault="00C46D13" w:rsidP="005D5335">
            <w:pPr>
              <w:ind w:left="720"/>
              <w:rPr>
                <w:rFonts w:cstheme="minorHAnsi"/>
                <w:i/>
                <w:iCs/>
                <w:color w:val="000000"/>
                <w:shd w:val="clear" w:color="auto" w:fill="FFFFFF"/>
              </w:rPr>
            </w:pPr>
            <w:r w:rsidRPr="00CB023E">
              <w:rPr>
                <w:rFonts w:cstheme="minorHAnsi"/>
                <w:color w:val="000000"/>
                <w:shd w:val="clear" w:color="auto" w:fill="FFFFFF"/>
              </w:rPr>
              <w:t>Atlassian. 2022. </w:t>
            </w:r>
            <w:r w:rsidRPr="00CB023E">
              <w:rPr>
                <w:rFonts w:cstheme="minorHAnsi"/>
                <w:i/>
                <w:iCs/>
                <w:color w:val="000000"/>
                <w:shd w:val="clear" w:color="auto" w:fill="FFFFFF"/>
              </w:rPr>
              <w:t>Jira Pricing - Monthly and Annual Subscription Cost per User</w:t>
            </w:r>
            <w:r w:rsidRPr="00CB023E">
              <w:rPr>
                <w:rFonts w:cstheme="minorHAnsi"/>
                <w:color w:val="000000"/>
                <w:shd w:val="clear" w:color="auto" w:fill="FFFFFF"/>
              </w:rPr>
              <w:t>. [online]</w:t>
            </w:r>
            <w:r w:rsidR="00EE690A">
              <w:rPr>
                <w:rFonts w:cstheme="minorHAnsi"/>
                <w:color w:val="000000"/>
                <w:shd w:val="clear" w:color="auto" w:fill="FFFFFF"/>
              </w:rPr>
              <w:t xml:space="preserve">, sited 14-01-2022, </w:t>
            </w:r>
            <w:r w:rsidRPr="009C4F1C">
              <w:rPr>
                <w:rFonts w:cstheme="minorHAnsi"/>
                <w:i/>
                <w:iCs/>
                <w:color w:val="000000"/>
                <w:shd w:val="clear" w:color="auto" w:fill="FFFFFF"/>
              </w:rPr>
              <w:t>&lt;</w:t>
            </w:r>
            <w:hyperlink r:id="rId23" w:history="1">
              <w:r w:rsidR="009C4F1C" w:rsidRPr="009C4F1C">
                <w:rPr>
                  <w:rStyle w:val="Hyperlink"/>
                  <w:rFonts w:cstheme="minorHAnsi"/>
                  <w:i/>
                  <w:iCs/>
                  <w:shd w:val="clear" w:color="auto" w:fill="FFFFFF"/>
                </w:rPr>
                <w:t>https://www.atlassian.com/software/jira/pricing</w:t>
              </w:r>
            </w:hyperlink>
            <w:r w:rsidRPr="009C4F1C">
              <w:rPr>
                <w:rFonts w:cstheme="minorHAnsi"/>
                <w:i/>
                <w:iCs/>
                <w:color w:val="000000"/>
                <w:shd w:val="clear" w:color="auto" w:fill="FFFFFF"/>
              </w:rPr>
              <w:t>&gt;</w:t>
            </w:r>
          </w:p>
          <w:p w14:paraId="72430977" w14:textId="77777777" w:rsidR="00B962AF" w:rsidRDefault="00B962AF" w:rsidP="005D5335">
            <w:pPr>
              <w:ind w:left="720"/>
              <w:rPr>
                <w:rFonts w:cstheme="minorHAnsi"/>
                <w:i/>
                <w:iCs/>
                <w:color w:val="000000"/>
                <w:shd w:val="clear" w:color="auto" w:fill="FFFFFF"/>
              </w:rPr>
            </w:pPr>
          </w:p>
          <w:p w14:paraId="21CCDEB4" w14:textId="3221B575" w:rsidR="00BF2055" w:rsidRDefault="00B962AF" w:rsidP="00BF2055">
            <w:pPr>
              <w:ind w:left="720"/>
              <w:rPr>
                <w:i/>
                <w:iCs/>
              </w:rPr>
            </w:pPr>
            <w:r>
              <w:t xml:space="preserve">Kivy.org. 2022. Kivy: </w:t>
            </w:r>
            <w:r w:rsidRPr="00F752C7">
              <w:rPr>
                <w:i/>
                <w:iCs/>
              </w:rPr>
              <w:t>Cross-platform Python Framework for NUI</w:t>
            </w:r>
            <w:r w:rsidR="00BF13E7">
              <w:rPr>
                <w:i/>
                <w:iCs/>
              </w:rPr>
              <w:t>,</w:t>
            </w:r>
            <w:r w:rsidRPr="00F752C7">
              <w:rPr>
                <w:i/>
                <w:iCs/>
              </w:rPr>
              <w:t xml:space="preserve"> </w:t>
            </w:r>
            <w:r w:rsidRPr="008F4958">
              <w:t>[online] sited 14-01-2022</w:t>
            </w:r>
            <w:r w:rsidRPr="00F752C7">
              <w:rPr>
                <w:i/>
                <w:iCs/>
              </w:rPr>
              <w:t xml:space="preserve"> &lt;</w:t>
            </w:r>
            <w:hyperlink r:id="rId24" w:anchor="home" w:history="1">
              <w:r w:rsidRPr="00F752C7">
                <w:rPr>
                  <w:rStyle w:val="Hyperlink"/>
                  <w:i/>
                  <w:iCs/>
                </w:rPr>
                <w:t>https://kivy.org/#home</w:t>
              </w:r>
            </w:hyperlink>
            <w:r w:rsidRPr="00F752C7">
              <w:rPr>
                <w:i/>
                <w:iCs/>
              </w:rPr>
              <w:t>&gt;</w:t>
            </w:r>
          </w:p>
          <w:p w14:paraId="4B3B59A7" w14:textId="77777777" w:rsidR="00BF2055" w:rsidRDefault="00BF2055" w:rsidP="00BF2055">
            <w:pPr>
              <w:ind w:left="720"/>
            </w:pPr>
          </w:p>
          <w:p w14:paraId="3A61D92D" w14:textId="27313D42" w:rsidR="008400CD" w:rsidRPr="008F4958" w:rsidRDefault="003E7A8B" w:rsidP="006973C0">
            <w:pPr>
              <w:ind w:left="720"/>
            </w:pPr>
            <w:r>
              <w:t xml:space="preserve">Purna Kashyap, M.B.B.S 2021, </w:t>
            </w:r>
            <w:r w:rsidR="00BF2055" w:rsidRPr="4EB09A3E">
              <w:rPr>
                <w:i/>
                <w:iCs/>
              </w:rPr>
              <w:t xml:space="preserve">Is acid reflux the same as </w:t>
            </w:r>
            <w:bookmarkStart w:id="0" w:name="_Int_pQOGYSMm"/>
            <w:r w:rsidR="00BF2055" w:rsidRPr="4EB09A3E">
              <w:rPr>
                <w:i/>
                <w:iCs/>
              </w:rPr>
              <w:t>GERD?</w:t>
            </w:r>
            <w:r w:rsidR="008F4958">
              <w:t>,</w:t>
            </w:r>
            <w:bookmarkEnd w:id="0"/>
            <w:r w:rsidR="008F4958">
              <w:t xml:space="preserve"> Mayo Clinic, sited 14-01-</w:t>
            </w:r>
            <w:r w:rsidR="53AA353B">
              <w:t xml:space="preserve">2022, </w:t>
            </w:r>
            <w:r w:rsidR="006973C0">
              <w:t>&lt;</w:t>
            </w:r>
            <w:hyperlink r:id="rId25">
              <w:r w:rsidR="00F77E70" w:rsidRPr="4EB09A3E">
                <w:rPr>
                  <w:rStyle w:val="Hyperlink"/>
                </w:rPr>
                <w:t>https://www.mayoclinic.org/diseases-conditions/heartburn/expert-answers/heartburn-gerd/faq-20057894</w:t>
              </w:r>
            </w:hyperlink>
            <w:r w:rsidR="006973C0">
              <w:t>&gt;</w:t>
            </w:r>
            <w:r w:rsidR="00F77E70">
              <w:t xml:space="preserve"> </w:t>
            </w:r>
          </w:p>
        </w:tc>
      </w:tr>
    </w:tbl>
    <w:p w14:paraId="13E7FDFC" w14:textId="28ED5C8E" w:rsidR="00392FA9" w:rsidRDefault="00392FA9"/>
    <w:sectPr w:rsidR="00392FA9" w:rsidSect="00021C04">
      <w:footerReference w:type="default" r:id="rId26"/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31B461" w14:textId="77777777" w:rsidR="007429D7" w:rsidRDefault="007429D7" w:rsidP="003C7DD7">
      <w:pPr>
        <w:spacing w:after="0" w:line="240" w:lineRule="auto"/>
      </w:pPr>
      <w:r>
        <w:separator/>
      </w:r>
    </w:p>
  </w:endnote>
  <w:endnote w:type="continuationSeparator" w:id="0">
    <w:p w14:paraId="7EBBAF21" w14:textId="77777777" w:rsidR="007429D7" w:rsidRDefault="007429D7" w:rsidP="003C7DD7">
      <w:pPr>
        <w:spacing w:after="0" w:line="240" w:lineRule="auto"/>
      </w:pPr>
      <w:r>
        <w:continuationSeparator/>
      </w:r>
    </w:p>
  </w:endnote>
  <w:endnote w:type="continuationNotice" w:id="1">
    <w:p w14:paraId="3F1FA303" w14:textId="77777777" w:rsidR="007429D7" w:rsidRDefault="007429D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356364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1C295B8F" w14:textId="143B32CD" w:rsidR="003C7DD7" w:rsidRDefault="003C7DD7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404F275" w14:textId="77777777" w:rsidR="003C7DD7" w:rsidRDefault="003C7D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C08BFB" w14:textId="77777777" w:rsidR="007429D7" w:rsidRDefault="007429D7" w:rsidP="003C7DD7">
      <w:pPr>
        <w:spacing w:after="0" w:line="240" w:lineRule="auto"/>
      </w:pPr>
      <w:r>
        <w:separator/>
      </w:r>
    </w:p>
  </w:footnote>
  <w:footnote w:type="continuationSeparator" w:id="0">
    <w:p w14:paraId="18265B58" w14:textId="77777777" w:rsidR="007429D7" w:rsidRDefault="007429D7" w:rsidP="003C7DD7">
      <w:pPr>
        <w:spacing w:after="0" w:line="240" w:lineRule="auto"/>
      </w:pPr>
      <w:r>
        <w:continuationSeparator/>
      </w:r>
    </w:p>
  </w:footnote>
  <w:footnote w:type="continuationNotice" w:id="1">
    <w:p w14:paraId="7752F348" w14:textId="77777777" w:rsidR="007429D7" w:rsidRDefault="007429D7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TkbiX0Id390Lr9" int2:id="woogyjj2">
      <int2:state int2:value="Rejected" int2:type="LegacyProofing"/>
    </int2:textHash>
    <int2:textHash int2:hashCode="EcC68wGWEwolid" int2:id="kxXJ0xN7">
      <int2:state int2:value="Rejected" int2:type="LegacyProofing"/>
    </int2:textHash>
    <int2:textHash int2:hashCode="uIkEWi3U5T8ElE" int2:id="Lt0gW4ci">
      <int2:state int2:value="Rejected" int2:type="LegacyProofing"/>
    </int2:textHash>
    <int2:textHash int2:hashCode="/EumTURs3UozzR" int2:id="oH2gUKnL">
      <int2:state int2:value="Rejected" int2:type="LegacyProofing"/>
    </int2:textHash>
    <int2:textHash int2:hashCode="XGzZUWOYNc3gnA" int2:id="EtWUA2Sa">
      <int2:state int2:value="Rejected" int2:type="LegacyProofing"/>
    </int2:textHash>
    <int2:textHash int2:hashCode="dYO9v/j8AeWfmm" int2:id="LFWt9miT">
      <int2:state int2:value="Rejected" int2:type="LegacyProofing"/>
    </int2:textHash>
    <int2:textHash int2:hashCode="i88yWkKnZ28kdF" int2:id="EzkWXKMV">
      <int2:state int2:value="Rejected" int2:type="LegacyProofing"/>
    </int2:textHash>
    <int2:bookmark int2:bookmarkName="_Int_pQOGYSMm" int2:invalidationBookmarkName="" int2:hashCode="P+MASNDedjyqdt" int2:id="nCqXYQVV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B654C"/>
    <w:multiLevelType w:val="hybridMultilevel"/>
    <w:tmpl w:val="CC267708"/>
    <w:lvl w:ilvl="0" w:tplc="F34438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B0D0C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1174DF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00DE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BA70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CCE8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2242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4ADA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0437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DB2BD2"/>
    <w:multiLevelType w:val="hybridMultilevel"/>
    <w:tmpl w:val="B31CD0C4"/>
    <w:lvl w:ilvl="0" w:tplc="0C09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03A83"/>
    <w:multiLevelType w:val="hybridMultilevel"/>
    <w:tmpl w:val="078E45F8"/>
    <w:lvl w:ilvl="0" w:tplc="B5DAE4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3C1D6E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82C661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04C4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889F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2A80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8C4E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BAC9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04BA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7D0F38"/>
    <w:multiLevelType w:val="hybridMultilevel"/>
    <w:tmpl w:val="F0DCD24C"/>
    <w:lvl w:ilvl="0" w:tplc="53AC3E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2A9E62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A322EF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72E9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F0DF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7A2A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CE26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E2B5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1EAC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D15A3F"/>
    <w:multiLevelType w:val="hybridMultilevel"/>
    <w:tmpl w:val="B5FAA7BC"/>
    <w:lvl w:ilvl="0" w:tplc="0C09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9C466C"/>
    <w:multiLevelType w:val="hybridMultilevel"/>
    <w:tmpl w:val="C2B8A12A"/>
    <w:lvl w:ilvl="0" w:tplc="0C090007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2D77971"/>
    <w:multiLevelType w:val="hybridMultilevel"/>
    <w:tmpl w:val="77264D02"/>
    <w:lvl w:ilvl="0" w:tplc="0C090007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620D52"/>
    <w:multiLevelType w:val="hybridMultilevel"/>
    <w:tmpl w:val="8892CA24"/>
    <w:lvl w:ilvl="0" w:tplc="0C090007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8" w15:restartNumberingAfterBreak="0">
    <w:nsid w:val="6DF636C3"/>
    <w:multiLevelType w:val="hybridMultilevel"/>
    <w:tmpl w:val="9C14108A"/>
    <w:lvl w:ilvl="0" w:tplc="E4CAAE98"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8"/>
  </w:num>
  <w:num w:numId="5">
    <w:abstractNumId w:val="6"/>
  </w:num>
  <w:num w:numId="6">
    <w:abstractNumId w:val="1"/>
  </w:num>
  <w:num w:numId="7">
    <w:abstractNumId w:val="5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attachedTemplate r:id="rId1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34"/>
    <w:rsid w:val="00001AF1"/>
    <w:rsid w:val="0000406F"/>
    <w:rsid w:val="0000578F"/>
    <w:rsid w:val="0001401C"/>
    <w:rsid w:val="00020048"/>
    <w:rsid w:val="00021C04"/>
    <w:rsid w:val="0002260F"/>
    <w:rsid w:val="000230D2"/>
    <w:rsid w:val="00024436"/>
    <w:rsid w:val="00027B30"/>
    <w:rsid w:val="00031167"/>
    <w:rsid w:val="00033E74"/>
    <w:rsid w:val="00036C05"/>
    <w:rsid w:val="00037BA8"/>
    <w:rsid w:val="000423D5"/>
    <w:rsid w:val="00046067"/>
    <w:rsid w:val="00047873"/>
    <w:rsid w:val="00057159"/>
    <w:rsid w:val="0005788A"/>
    <w:rsid w:val="00061D12"/>
    <w:rsid w:val="0006209E"/>
    <w:rsid w:val="000633B5"/>
    <w:rsid w:val="00065444"/>
    <w:rsid w:val="0007345E"/>
    <w:rsid w:val="00076E19"/>
    <w:rsid w:val="00083CC7"/>
    <w:rsid w:val="000858A6"/>
    <w:rsid w:val="00086A72"/>
    <w:rsid w:val="00087C6F"/>
    <w:rsid w:val="00091CE6"/>
    <w:rsid w:val="000923E8"/>
    <w:rsid w:val="000973EA"/>
    <w:rsid w:val="000A1A9E"/>
    <w:rsid w:val="000A2B1F"/>
    <w:rsid w:val="000A4880"/>
    <w:rsid w:val="000A4B6E"/>
    <w:rsid w:val="000A52AE"/>
    <w:rsid w:val="000A5E9B"/>
    <w:rsid w:val="000A6221"/>
    <w:rsid w:val="000B0F84"/>
    <w:rsid w:val="000B28A4"/>
    <w:rsid w:val="000B2C4E"/>
    <w:rsid w:val="000B4502"/>
    <w:rsid w:val="000C4A90"/>
    <w:rsid w:val="000C6368"/>
    <w:rsid w:val="000D0F21"/>
    <w:rsid w:val="000D341A"/>
    <w:rsid w:val="000D3DED"/>
    <w:rsid w:val="000D4D07"/>
    <w:rsid w:val="000D64F8"/>
    <w:rsid w:val="000E5B67"/>
    <w:rsid w:val="000E755A"/>
    <w:rsid w:val="000F026F"/>
    <w:rsid w:val="000F0C18"/>
    <w:rsid w:val="000F3BB3"/>
    <w:rsid w:val="000F57F4"/>
    <w:rsid w:val="00102232"/>
    <w:rsid w:val="00103B9C"/>
    <w:rsid w:val="00104080"/>
    <w:rsid w:val="00111816"/>
    <w:rsid w:val="00112628"/>
    <w:rsid w:val="00114257"/>
    <w:rsid w:val="0011486B"/>
    <w:rsid w:val="00115385"/>
    <w:rsid w:val="001227FE"/>
    <w:rsid w:val="00122F55"/>
    <w:rsid w:val="00125939"/>
    <w:rsid w:val="00130C8C"/>
    <w:rsid w:val="00132532"/>
    <w:rsid w:val="00133CE6"/>
    <w:rsid w:val="00134AD7"/>
    <w:rsid w:val="001409A3"/>
    <w:rsid w:val="0014109D"/>
    <w:rsid w:val="00141CFC"/>
    <w:rsid w:val="0014326D"/>
    <w:rsid w:val="00143490"/>
    <w:rsid w:val="00147066"/>
    <w:rsid w:val="00151D0A"/>
    <w:rsid w:val="001529D2"/>
    <w:rsid w:val="001534AD"/>
    <w:rsid w:val="001545A8"/>
    <w:rsid w:val="00160A23"/>
    <w:rsid w:val="00167CF3"/>
    <w:rsid w:val="00175A5D"/>
    <w:rsid w:val="0017625D"/>
    <w:rsid w:val="00180E7D"/>
    <w:rsid w:val="001813A9"/>
    <w:rsid w:val="00183B9D"/>
    <w:rsid w:val="00183E1F"/>
    <w:rsid w:val="00185407"/>
    <w:rsid w:val="00187224"/>
    <w:rsid w:val="001878D3"/>
    <w:rsid w:val="00187B9C"/>
    <w:rsid w:val="001906D9"/>
    <w:rsid w:val="00192F9C"/>
    <w:rsid w:val="001938A7"/>
    <w:rsid w:val="001941B2"/>
    <w:rsid w:val="00196704"/>
    <w:rsid w:val="001A7202"/>
    <w:rsid w:val="001B3276"/>
    <w:rsid w:val="001B39EA"/>
    <w:rsid w:val="001B4848"/>
    <w:rsid w:val="001B48C3"/>
    <w:rsid w:val="001B625F"/>
    <w:rsid w:val="001C09A9"/>
    <w:rsid w:val="001C2E51"/>
    <w:rsid w:val="001C519B"/>
    <w:rsid w:val="001C5E41"/>
    <w:rsid w:val="001C79B0"/>
    <w:rsid w:val="001D795A"/>
    <w:rsid w:val="001E0A93"/>
    <w:rsid w:val="001E1E83"/>
    <w:rsid w:val="001E377B"/>
    <w:rsid w:val="001E58C5"/>
    <w:rsid w:val="001F0349"/>
    <w:rsid w:val="001F105B"/>
    <w:rsid w:val="001F1524"/>
    <w:rsid w:val="001F17F5"/>
    <w:rsid w:val="001F3FA3"/>
    <w:rsid w:val="002015BC"/>
    <w:rsid w:val="00204EBE"/>
    <w:rsid w:val="002107D7"/>
    <w:rsid w:val="0021307D"/>
    <w:rsid w:val="0021397C"/>
    <w:rsid w:val="00216241"/>
    <w:rsid w:val="00217968"/>
    <w:rsid w:val="002205A3"/>
    <w:rsid w:val="002239F2"/>
    <w:rsid w:val="00223D4C"/>
    <w:rsid w:val="002265E8"/>
    <w:rsid w:val="00227F35"/>
    <w:rsid w:val="0023001A"/>
    <w:rsid w:val="00232806"/>
    <w:rsid w:val="00233C0B"/>
    <w:rsid w:val="0024205A"/>
    <w:rsid w:val="002463FA"/>
    <w:rsid w:val="00246EFB"/>
    <w:rsid w:val="00250CAF"/>
    <w:rsid w:val="00250EAA"/>
    <w:rsid w:val="0025687F"/>
    <w:rsid w:val="00261D58"/>
    <w:rsid w:val="00262E63"/>
    <w:rsid w:val="00263D6D"/>
    <w:rsid w:val="00271835"/>
    <w:rsid w:val="0027345C"/>
    <w:rsid w:val="002745A2"/>
    <w:rsid w:val="00280031"/>
    <w:rsid w:val="00280D6C"/>
    <w:rsid w:val="00281796"/>
    <w:rsid w:val="00284AE1"/>
    <w:rsid w:val="00290D99"/>
    <w:rsid w:val="00291BD8"/>
    <w:rsid w:val="0029311B"/>
    <w:rsid w:val="00297FBC"/>
    <w:rsid w:val="002A0CC4"/>
    <w:rsid w:val="002A1E00"/>
    <w:rsid w:val="002A24F3"/>
    <w:rsid w:val="002A391B"/>
    <w:rsid w:val="002B4AC4"/>
    <w:rsid w:val="002B5E90"/>
    <w:rsid w:val="002B7F17"/>
    <w:rsid w:val="002C1949"/>
    <w:rsid w:val="002C1F2F"/>
    <w:rsid w:val="002C41CC"/>
    <w:rsid w:val="002D1FD9"/>
    <w:rsid w:val="002D2337"/>
    <w:rsid w:val="002D6D1C"/>
    <w:rsid w:val="002D7AC7"/>
    <w:rsid w:val="002E01D7"/>
    <w:rsid w:val="002E0764"/>
    <w:rsid w:val="002E19A7"/>
    <w:rsid w:val="002E1C19"/>
    <w:rsid w:val="002E2CB7"/>
    <w:rsid w:val="002E3234"/>
    <w:rsid w:val="002E51A0"/>
    <w:rsid w:val="002E6872"/>
    <w:rsid w:val="002E74CC"/>
    <w:rsid w:val="002F544A"/>
    <w:rsid w:val="00302258"/>
    <w:rsid w:val="00304AED"/>
    <w:rsid w:val="00304B6C"/>
    <w:rsid w:val="00304E4C"/>
    <w:rsid w:val="00305C1F"/>
    <w:rsid w:val="00306CE2"/>
    <w:rsid w:val="00307A75"/>
    <w:rsid w:val="00307C54"/>
    <w:rsid w:val="0031600F"/>
    <w:rsid w:val="00317677"/>
    <w:rsid w:val="00322FB1"/>
    <w:rsid w:val="0033147E"/>
    <w:rsid w:val="00332040"/>
    <w:rsid w:val="00332F80"/>
    <w:rsid w:val="003336BF"/>
    <w:rsid w:val="0034442C"/>
    <w:rsid w:val="00344C4E"/>
    <w:rsid w:val="0035282F"/>
    <w:rsid w:val="00353AAE"/>
    <w:rsid w:val="00353B1E"/>
    <w:rsid w:val="00354430"/>
    <w:rsid w:val="003657AA"/>
    <w:rsid w:val="00365DF9"/>
    <w:rsid w:val="003715F4"/>
    <w:rsid w:val="00375AD4"/>
    <w:rsid w:val="003764CF"/>
    <w:rsid w:val="00382079"/>
    <w:rsid w:val="00382A15"/>
    <w:rsid w:val="003871D8"/>
    <w:rsid w:val="0039144A"/>
    <w:rsid w:val="00392FA9"/>
    <w:rsid w:val="003936F4"/>
    <w:rsid w:val="0039409A"/>
    <w:rsid w:val="00395EE3"/>
    <w:rsid w:val="003A010F"/>
    <w:rsid w:val="003A1F1C"/>
    <w:rsid w:val="003A21C8"/>
    <w:rsid w:val="003A25A9"/>
    <w:rsid w:val="003A5CCD"/>
    <w:rsid w:val="003A6F4A"/>
    <w:rsid w:val="003B1081"/>
    <w:rsid w:val="003B22FC"/>
    <w:rsid w:val="003B6AAB"/>
    <w:rsid w:val="003B6B2F"/>
    <w:rsid w:val="003C19F2"/>
    <w:rsid w:val="003C2FB1"/>
    <w:rsid w:val="003C64DC"/>
    <w:rsid w:val="003C6C50"/>
    <w:rsid w:val="003C7DD7"/>
    <w:rsid w:val="003D38A1"/>
    <w:rsid w:val="003D6581"/>
    <w:rsid w:val="003D70B4"/>
    <w:rsid w:val="003E5227"/>
    <w:rsid w:val="003E659F"/>
    <w:rsid w:val="003E7A8B"/>
    <w:rsid w:val="003E7E3B"/>
    <w:rsid w:val="003F6BD2"/>
    <w:rsid w:val="00412BA3"/>
    <w:rsid w:val="00413293"/>
    <w:rsid w:val="00413C43"/>
    <w:rsid w:val="00413DEF"/>
    <w:rsid w:val="00417DF8"/>
    <w:rsid w:val="00421051"/>
    <w:rsid w:val="0042210D"/>
    <w:rsid w:val="00434747"/>
    <w:rsid w:val="004348D0"/>
    <w:rsid w:val="00434946"/>
    <w:rsid w:val="004402BA"/>
    <w:rsid w:val="00441B1A"/>
    <w:rsid w:val="00442628"/>
    <w:rsid w:val="0044556F"/>
    <w:rsid w:val="00446BA4"/>
    <w:rsid w:val="00447D22"/>
    <w:rsid w:val="00456485"/>
    <w:rsid w:val="00463DDE"/>
    <w:rsid w:val="0047217B"/>
    <w:rsid w:val="004724A6"/>
    <w:rsid w:val="00473722"/>
    <w:rsid w:val="00482853"/>
    <w:rsid w:val="00483487"/>
    <w:rsid w:val="00483FC3"/>
    <w:rsid w:val="0048584A"/>
    <w:rsid w:val="004860F0"/>
    <w:rsid w:val="0049068C"/>
    <w:rsid w:val="004919DC"/>
    <w:rsid w:val="00492053"/>
    <w:rsid w:val="00494165"/>
    <w:rsid w:val="004974E8"/>
    <w:rsid w:val="004A1A30"/>
    <w:rsid w:val="004A24AE"/>
    <w:rsid w:val="004A5E84"/>
    <w:rsid w:val="004B6607"/>
    <w:rsid w:val="004C15CA"/>
    <w:rsid w:val="004C16E9"/>
    <w:rsid w:val="004C2ED3"/>
    <w:rsid w:val="004D6232"/>
    <w:rsid w:val="004E045A"/>
    <w:rsid w:val="004E09F7"/>
    <w:rsid w:val="004E1069"/>
    <w:rsid w:val="004E4F06"/>
    <w:rsid w:val="004F0381"/>
    <w:rsid w:val="004F2650"/>
    <w:rsid w:val="004F3018"/>
    <w:rsid w:val="004F30AF"/>
    <w:rsid w:val="004F31CF"/>
    <w:rsid w:val="004F4F0B"/>
    <w:rsid w:val="004F5CB6"/>
    <w:rsid w:val="004F6EFE"/>
    <w:rsid w:val="00500196"/>
    <w:rsid w:val="005055CD"/>
    <w:rsid w:val="00505665"/>
    <w:rsid w:val="00511EFF"/>
    <w:rsid w:val="00511F1E"/>
    <w:rsid w:val="00513834"/>
    <w:rsid w:val="00515218"/>
    <w:rsid w:val="00517538"/>
    <w:rsid w:val="00523A95"/>
    <w:rsid w:val="00524762"/>
    <w:rsid w:val="005250CE"/>
    <w:rsid w:val="00526685"/>
    <w:rsid w:val="00527D43"/>
    <w:rsid w:val="00532268"/>
    <w:rsid w:val="00542ABD"/>
    <w:rsid w:val="0054574B"/>
    <w:rsid w:val="005472ED"/>
    <w:rsid w:val="005607AE"/>
    <w:rsid w:val="00564ECA"/>
    <w:rsid w:val="00566D98"/>
    <w:rsid w:val="005704B6"/>
    <w:rsid w:val="005721D2"/>
    <w:rsid w:val="00572415"/>
    <w:rsid w:val="0057569F"/>
    <w:rsid w:val="0057791A"/>
    <w:rsid w:val="005849F9"/>
    <w:rsid w:val="00585459"/>
    <w:rsid w:val="00592E67"/>
    <w:rsid w:val="00595560"/>
    <w:rsid w:val="00597297"/>
    <w:rsid w:val="0059755D"/>
    <w:rsid w:val="005A3C46"/>
    <w:rsid w:val="005A4E3C"/>
    <w:rsid w:val="005A6D68"/>
    <w:rsid w:val="005B3356"/>
    <w:rsid w:val="005B5543"/>
    <w:rsid w:val="005C0A20"/>
    <w:rsid w:val="005C5156"/>
    <w:rsid w:val="005C5D48"/>
    <w:rsid w:val="005D153E"/>
    <w:rsid w:val="005D4F51"/>
    <w:rsid w:val="005D5335"/>
    <w:rsid w:val="005D6E97"/>
    <w:rsid w:val="005E1551"/>
    <w:rsid w:val="005E17CA"/>
    <w:rsid w:val="005E2676"/>
    <w:rsid w:val="005E3B78"/>
    <w:rsid w:val="005E46FD"/>
    <w:rsid w:val="005F15E2"/>
    <w:rsid w:val="005F1A22"/>
    <w:rsid w:val="00600936"/>
    <w:rsid w:val="00601975"/>
    <w:rsid w:val="00606717"/>
    <w:rsid w:val="00607FC6"/>
    <w:rsid w:val="00613A93"/>
    <w:rsid w:val="006256D6"/>
    <w:rsid w:val="00626373"/>
    <w:rsid w:val="0062644B"/>
    <w:rsid w:val="00634B04"/>
    <w:rsid w:val="006361D4"/>
    <w:rsid w:val="006450B4"/>
    <w:rsid w:val="00646730"/>
    <w:rsid w:val="00647369"/>
    <w:rsid w:val="00661CE2"/>
    <w:rsid w:val="00663BE8"/>
    <w:rsid w:val="00665D27"/>
    <w:rsid w:val="00667CDC"/>
    <w:rsid w:val="00671B65"/>
    <w:rsid w:val="00675D93"/>
    <w:rsid w:val="00677503"/>
    <w:rsid w:val="006778BC"/>
    <w:rsid w:val="00684AA4"/>
    <w:rsid w:val="00685613"/>
    <w:rsid w:val="00687053"/>
    <w:rsid w:val="00691D6D"/>
    <w:rsid w:val="00693232"/>
    <w:rsid w:val="00695605"/>
    <w:rsid w:val="006973C0"/>
    <w:rsid w:val="006A0760"/>
    <w:rsid w:val="006A1831"/>
    <w:rsid w:val="006A5083"/>
    <w:rsid w:val="006A536A"/>
    <w:rsid w:val="006A5CEC"/>
    <w:rsid w:val="006A7A09"/>
    <w:rsid w:val="006B2DDB"/>
    <w:rsid w:val="006B5F24"/>
    <w:rsid w:val="006B71DA"/>
    <w:rsid w:val="006C4298"/>
    <w:rsid w:val="006C507D"/>
    <w:rsid w:val="006D01E7"/>
    <w:rsid w:val="006D2322"/>
    <w:rsid w:val="006D2608"/>
    <w:rsid w:val="006D280E"/>
    <w:rsid w:val="006D3023"/>
    <w:rsid w:val="006D34AD"/>
    <w:rsid w:val="006F0FAA"/>
    <w:rsid w:val="006F213C"/>
    <w:rsid w:val="006F311E"/>
    <w:rsid w:val="006F4F72"/>
    <w:rsid w:val="006F694A"/>
    <w:rsid w:val="006F69A4"/>
    <w:rsid w:val="00703B88"/>
    <w:rsid w:val="00704457"/>
    <w:rsid w:val="007058E3"/>
    <w:rsid w:val="00710861"/>
    <w:rsid w:val="007148E1"/>
    <w:rsid w:val="00714AA5"/>
    <w:rsid w:val="00714D91"/>
    <w:rsid w:val="00733BDA"/>
    <w:rsid w:val="00734E3D"/>
    <w:rsid w:val="00740A8D"/>
    <w:rsid w:val="007429D7"/>
    <w:rsid w:val="00743C7D"/>
    <w:rsid w:val="00743ED3"/>
    <w:rsid w:val="00744632"/>
    <w:rsid w:val="007451D9"/>
    <w:rsid w:val="00745C53"/>
    <w:rsid w:val="00747338"/>
    <w:rsid w:val="00751A3F"/>
    <w:rsid w:val="00751B1A"/>
    <w:rsid w:val="00752291"/>
    <w:rsid w:val="00752431"/>
    <w:rsid w:val="00753197"/>
    <w:rsid w:val="00755663"/>
    <w:rsid w:val="00756924"/>
    <w:rsid w:val="0075757C"/>
    <w:rsid w:val="007615F1"/>
    <w:rsid w:val="0076212B"/>
    <w:rsid w:val="00763487"/>
    <w:rsid w:val="007636AA"/>
    <w:rsid w:val="00764422"/>
    <w:rsid w:val="00764CA1"/>
    <w:rsid w:val="00764F0E"/>
    <w:rsid w:val="007656C0"/>
    <w:rsid w:val="0077341E"/>
    <w:rsid w:val="00773B41"/>
    <w:rsid w:val="00777E2E"/>
    <w:rsid w:val="00780384"/>
    <w:rsid w:val="00780C7E"/>
    <w:rsid w:val="00786796"/>
    <w:rsid w:val="00796ABB"/>
    <w:rsid w:val="00797034"/>
    <w:rsid w:val="007B63F8"/>
    <w:rsid w:val="007C1F24"/>
    <w:rsid w:val="007C66E4"/>
    <w:rsid w:val="007D04D4"/>
    <w:rsid w:val="00800C8A"/>
    <w:rsid w:val="00800D07"/>
    <w:rsid w:val="00801C8A"/>
    <w:rsid w:val="00802F20"/>
    <w:rsid w:val="00803101"/>
    <w:rsid w:val="008043A3"/>
    <w:rsid w:val="00805060"/>
    <w:rsid w:val="008076BD"/>
    <w:rsid w:val="00810821"/>
    <w:rsid w:val="00812649"/>
    <w:rsid w:val="00816B16"/>
    <w:rsid w:val="008178E6"/>
    <w:rsid w:val="00821964"/>
    <w:rsid w:val="00824265"/>
    <w:rsid w:val="0082547E"/>
    <w:rsid w:val="00827BC2"/>
    <w:rsid w:val="00832EEF"/>
    <w:rsid w:val="0083600B"/>
    <w:rsid w:val="00837098"/>
    <w:rsid w:val="008400CD"/>
    <w:rsid w:val="00840A7A"/>
    <w:rsid w:val="0084148B"/>
    <w:rsid w:val="008476FD"/>
    <w:rsid w:val="008506E7"/>
    <w:rsid w:val="008551D8"/>
    <w:rsid w:val="0085763C"/>
    <w:rsid w:val="00857FDC"/>
    <w:rsid w:val="00860D32"/>
    <w:rsid w:val="00861C5E"/>
    <w:rsid w:val="00863E16"/>
    <w:rsid w:val="00865C24"/>
    <w:rsid w:val="00873538"/>
    <w:rsid w:val="00875AEA"/>
    <w:rsid w:val="00876D45"/>
    <w:rsid w:val="00880278"/>
    <w:rsid w:val="008831EE"/>
    <w:rsid w:val="00884E51"/>
    <w:rsid w:val="00886977"/>
    <w:rsid w:val="00894FDC"/>
    <w:rsid w:val="00895294"/>
    <w:rsid w:val="008A1497"/>
    <w:rsid w:val="008A1E58"/>
    <w:rsid w:val="008A2C6B"/>
    <w:rsid w:val="008A3A07"/>
    <w:rsid w:val="008A5D44"/>
    <w:rsid w:val="008A694E"/>
    <w:rsid w:val="008A6AFD"/>
    <w:rsid w:val="008B0D6C"/>
    <w:rsid w:val="008B2009"/>
    <w:rsid w:val="008B4C6E"/>
    <w:rsid w:val="008D146E"/>
    <w:rsid w:val="008D1732"/>
    <w:rsid w:val="008D3653"/>
    <w:rsid w:val="008D5AC1"/>
    <w:rsid w:val="008D634B"/>
    <w:rsid w:val="008E116D"/>
    <w:rsid w:val="008E19DE"/>
    <w:rsid w:val="008F4958"/>
    <w:rsid w:val="00900B85"/>
    <w:rsid w:val="00902B10"/>
    <w:rsid w:val="0090416C"/>
    <w:rsid w:val="00905D3D"/>
    <w:rsid w:val="00912592"/>
    <w:rsid w:val="009235A5"/>
    <w:rsid w:val="0092420B"/>
    <w:rsid w:val="00925214"/>
    <w:rsid w:val="0093424D"/>
    <w:rsid w:val="00934D1A"/>
    <w:rsid w:val="009354D9"/>
    <w:rsid w:val="009421F2"/>
    <w:rsid w:val="00942C9C"/>
    <w:rsid w:val="0095429A"/>
    <w:rsid w:val="009548A8"/>
    <w:rsid w:val="009562CA"/>
    <w:rsid w:val="009654DB"/>
    <w:rsid w:val="00966457"/>
    <w:rsid w:val="00966996"/>
    <w:rsid w:val="00967670"/>
    <w:rsid w:val="0097006C"/>
    <w:rsid w:val="00973D7F"/>
    <w:rsid w:val="00977A3A"/>
    <w:rsid w:val="00977EF0"/>
    <w:rsid w:val="0098169E"/>
    <w:rsid w:val="00985C3F"/>
    <w:rsid w:val="00986086"/>
    <w:rsid w:val="00986E42"/>
    <w:rsid w:val="009876CC"/>
    <w:rsid w:val="0099046B"/>
    <w:rsid w:val="009942EA"/>
    <w:rsid w:val="00995B40"/>
    <w:rsid w:val="00997D1C"/>
    <w:rsid w:val="009A041B"/>
    <w:rsid w:val="009A134A"/>
    <w:rsid w:val="009A7D31"/>
    <w:rsid w:val="009B3804"/>
    <w:rsid w:val="009B4B34"/>
    <w:rsid w:val="009B4D45"/>
    <w:rsid w:val="009B5741"/>
    <w:rsid w:val="009C12C7"/>
    <w:rsid w:val="009C4F1C"/>
    <w:rsid w:val="009D198A"/>
    <w:rsid w:val="009D2397"/>
    <w:rsid w:val="009F0A3D"/>
    <w:rsid w:val="009F2213"/>
    <w:rsid w:val="009F380F"/>
    <w:rsid w:val="009F48AD"/>
    <w:rsid w:val="009F507E"/>
    <w:rsid w:val="00A10040"/>
    <w:rsid w:val="00A1111B"/>
    <w:rsid w:val="00A13909"/>
    <w:rsid w:val="00A13B2F"/>
    <w:rsid w:val="00A144CC"/>
    <w:rsid w:val="00A161AB"/>
    <w:rsid w:val="00A22E0E"/>
    <w:rsid w:val="00A25B24"/>
    <w:rsid w:val="00A4510E"/>
    <w:rsid w:val="00A45E49"/>
    <w:rsid w:val="00A465F4"/>
    <w:rsid w:val="00A51C08"/>
    <w:rsid w:val="00A5236F"/>
    <w:rsid w:val="00A6202F"/>
    <w:rsid w:val="00A716FF"/>
    <w:rsid w:val="00A74190"/>
    <w:rsid w:val="00A74F3A"/>
    <w:rsid w:val="00A8187F"/>
    <w:rsid w:val="00A86224"/>
    <w:rsid w:val="00A86C09"/>
    <w:rsid w:val="00A8764F"/>
    <w:rsid w:val="00A90071"/>
    <w:rsid w:val="00A92FE2"/>
    <w:rsid w:val="00A934B8"/>
    <w:rsid w:val="00A9605D"/>
    <w:rsid w:val="00AA2801"/>
    <w:rsid w:val="00AA2DD6"/>
    <w:rsid w:val="00AA2E32"/>
    <w:rsid w:val="00AB25F6"/>
    <w:rsid w:val="00AB2B7C"/>
    <w:rsid w:val="00AB5C05"/>
    <w:rsid w:val="00AC05DC"/>
    <w:rsid w:val="00AC22E7"/>
    <w:rsid w:val="00AC310B"/>
    <w:rsid w:val="00AC4D59"/>
    <w:rsid w:val="00AC5D50"/>
    <w:rsid w:val="00AD3174"/>
    <w:rsid w:val="00AE0718"/>
    <w:rsid w:val="00AE310C"/>
    <w:rsid w:val="00AE6210"/>
    <w:rsid w:val="00AE7824"/>
    <w:rsid w:val="00AF44D1"/>
    <w:rsid w:val="00AF4DCA"/>
    <w:rsid w:val="00AF58D0"/>
    <w:rsid w:val="00AF5988"/>
    <w:rsid w:val="00B11126"/>
    <w:rsid w:val="00B16FFC"/>
    <w:rsid w:val="00B175BC"/>
    <w:rsid w:val="00B32BBD"/>
    <w:rsid w:val="00B34C65"/>
    <w:rsid w:val="00B357BB"/>
    <w:rsid w:val="00B35E43"/>
    <w:rsid w:val="00B47424"/>
    <w:rsid w:val="00B477EC"/>
    <w:rsid w:val="00B51BEE"/>
    <w:rsid w:val="00B54104"/>
    <w:rsid w:val="00B61577"/>
    <w:rsid w:val="00B6237B"/>
    <w:rsid w:val="00B668C2"/>
    <w:rsid w:val="00B71C0F"/>
    <w:rsid w:val="00B74ABD"/>
    <w:rsid w:val="00B77260"/>
    <w:rsid w:val="00B80D01"/>
    <w:rsid w:val="00B8124A"/>
    <w:rsid w:val="00B812DB"/>
    <w:rsid w:val="00B93401"/>
    <w:rsid w:val="00B95976"/>
    <w:rsid w:val="00B962AF"/>
    <w:rsid w:val="00BA2B94"/>
    <w:rsid w:val="00BA3D54"/>
    <w:rsid w:val="00BA4F08"/>
    <w:rsid w:val="00BA5CDC"/>
    <w:rsid w:val="00BB13BB"/>
    <w:rsid w:val="00BB2B8A"/>
    <w:rsid w:val="00BB2D1B"/>
    <w:rsid w:val="00BC0B10"/>
    <w:rsid w:val="00BC0D1C"/>
    <w:rsid w:val="00BC1150"/>
    <w:rsid w:val="00BC2E7C"/>
    <w:rsid w:val="00BC307C"/>
    <w:rsid w:val="00BC4BB1"/>
    <w:rsid w:val="00BC5F26"/>
    <w:rsid w:val="00BC77B5"/>
    <w:rsid w:val="00BD254D"/>
    <w:rsid w:val="00BD5E51"/>
    <w:rsid w:val="00BD70A5"/>
    <w:rsid w:val="00BE70E7"/>
    <w:rsid w:val="00BE796D"/>
    <w:rsid w:val="00BF13E7"/>
    <w:rsid w:val="00BF156B"/>
    <w:rsid w:val="00BF2055"/>
    <w:rsid w:val="00BF5F5C"/>
    <w:rsid w:val="00BF7602"/>
    <w:rsid w:val="00BF773C"/>
    <w:rsid w:val="00C04FB7"/>
    <w:rsid w:val="00C05A76"/>
    <w:rsid w:val="00C05F88"/>
    <w:rsid w:val="00C14234"/>
    <w:rsid w:val="00C170BE"/>
    <w:rsid w:val="00C24196"/>
    <w:rsid w:val="00C2494E"/>
    <w:rsid w:val="00C25E76"/>
    <w:rsid w:val="00C30FA1"/>
    <w:rsid w:val="00C32182"/>
    <w:rsid w:val="00C3221A"/>
    <w:rsid w:val="00C353AD"/>
    <w:rsid w:val="00C35BDB"/>
    <w:rsid w:val="00C367E0"/>
    <w:rsid w:val="00C3693E"/>
    <w:rsid w:val="00C37DCE"/>
    <w:rsid w:val="00C42B85"/>
    <w:rsid w:val="00C433D2"/>
    <w:rsid w:val="00C43A70"/>
    <w:rsid w:val="00C46D13"/>
    <w:rsid w:val="00C53C32"/>
    <w:rsid w:val="00C60DD8"/>
    <w:rsid w:val="00C63965"/>
    <w:rsid w:val="00C6565F"/>
    <w:rsid w:val="00C6696A"/>
    <w:rsid w:val="00C73535"/>
    <w:rsid w:val="00C76769"/>
    <w:rsid w:val="00C81676"/>
    <w:rsid w:val="00C84A2D"/>
    <w:rsid w:val="00C86D3E"/>
    <w:rsid w:val="00C87116"/>
    <w:rsid w:val="00C87D09"/>
    <w:rsid w:val="00C92EAD"/>
    <w:rsid w:val="00C93DC4"/>
    <w:rsid w:val="00C96220"/>
    <w:rsid w:val="00CA0FFC"/>
    <w:rsid w:val="00CA2A7B"/>
    <w:rsid w:val="00CA3FED"/>
    <w:rsid w:val="00CA646E"/>
    <w:rsid w:val="00CA69BF"/>
    <w:rsid w:val="00CB023E"/>
    <w:rsid w:val="00CB48FA"/>
    <w:rsid w:val="00CB50A5"/>
    <w:rsid w:val="00CB6F9A"/>
    <w:rsid w:val="00CB74A4"/>
    <w:rsid w:val="00CC3771"/>
    <w:rsid w:val="00CC44F0"/>
    <w:rsid w:val="00CC512F"/>
    <w:rsid w:val="00CC51A5"/>
    <w:rsid w:val="00CC657E"/>
    <w:rsid w:val="00CD0DE4"/>
    <w:rsid w:val="00CD0F5B"/>
    <w:rsid w:val="00CE2B24"/>
    <w:rsid w:val="00CE3665"/>
    <w:rsid w:val="00CE6415"/>
    <w:rsid w:val="00CE7CCC"/>
    <w:rsid w:val="00CF085F"/>
    <w:rsid w:val="00CF1148"/>
    <w:rsid w:val="00CF14E6"/>
    <w:rsid w:val="00CF2B25"/>
    <w:rsid w:val="00CF3E2F"/>
    <w:rsid w:val="00CF4C7F"/>
    <w:rsid w:val="00CF69BE"/>
    <w:rsid w:val="00CF7931"/>
    <w:rsid w:val="00D03482"/>
    <w:rsid w:val="00D06BBC"/>
    <w:rsid w:val="00D158F8"/>
    <w:rsid w:val="00D22A68"/>
    <w:rsid w:val="00D22B11"/>
    <w:rsid w:val="00D23BEB"/>
    <w:rsid w:val="00D34D58"/>
    <w:rsid w:val="00D35A85"/>
    <w:rsid w:val="00D35EF5"/>
    <w:rsid w:val="00D41CFD"/>
    <w:rsid w:val="00D441AF"/>
    <w:rsid w:val="00D46C1C"/>
    <w:rsid w:val="00D52198"/>
    <w:rsid w:val="00D55E91"/>
    <w:rsid w:val="00D5682B"/>
    <w:rsid w:val="00D60567"/>
    <w:rsid w:val="00D642A3"/>
    <w:rsid w:val="00D660CE"/>
    <w:rsid w:val="00D665AF"/>
    <w:rsid w:val="00D70063"/>
    <w:rsid w:val="00D71C2C"/>
    <w:rsid w:val="00D740B1"/>
    <w:rsid w:val="00D755D8"/>
    <w:rsid w:val="00D75830"/>
    <w:rsid w:val="00D76AB2"/>
    <w:rsid w:val="00D83553"/>
    <w:rsid w:val="00D8379B"/>
    <w:rsid w:val="00D93172"/>
    <w:rsid w:val="00D963E3"/>
    <w:rsid w:val="00DA0EF4"/>
    <w:rsid w:val="00DA3815"/>
    <w:rsid w:val="00DA5147"/>
    <w:rsid w:val="00DA5E3A"/>
    <w:rsid w:val="00DA7FEF"/>
    <w:rsid w:val="00DB0020"/>
    <w:rsid w:val="00DB0C6F"/>
    <w:rsid w:val="00DB1B08"/>
    <w:rsid w:val="00DB62DC"/>
    <w:rsid w:val="00DC079B"/>
    <w:rsid w:val="00DD008B"/>
    <w:rsid w:val="00DD0191"/>
    <w:rsid w:val="00DD033D"/>
    <w:rsid w:val="00DD25F5"/>
    <w:rsid w:val="00DD5693"/>
    <w:rsid w:val="00DD5861"/>
    <w:rsid w:val="00DE3D61"/>
    <w:rsid w:val="00DE6E4F"/>
    <w:rsid w:val="00DF4C4E"/>
    <w:rsid w:val="00E01F47"/>
    <w:rsid w:val="00E022D6"/>
    <w:rsid w:val="00E11C34"/>
    <w:rsid w:val="00E12F31"/>
    <w:rsid w:val="00E14A20"/>
    <w:rsid w:val="00E14A31"/>
    <w:rsid w:val="00E150E1"/>
    <w:rsid w:val="00E15D92"/>
    <w:rsid w:val="00E216D3"/>
    <w:rsid w:val="00E22E54"/>
    <w:rsid w:val="00E323EF"/>
    <w:rsid w:val="00E336AB"/>
    <w:rsid w:val="00E36E3C"/>
    <w:rsid w:val="00E40F5F"/>
    <w:rsid w:val="00E426B3"/>
    <w:rsid w:val="00E43D10"/>
    <w:rsid w:val="00E47239"/>
    <w:rsid w:val="00E5467D"/>
    <w:rsid w:val="00E549E6"/>
    <w:rsid w:val="00E56042"/>
    <w:rsid w:val="00E57707"/>
    <w:rsid w:val="00E60211"/>
    <w:rsid w:val="00E62DB6"/>
    <w:rsid w:val="00E632BB"/>
    <w:rsid w:val="00E636D2"/>
    <w:rsid w:val="00E64BEA"/>
    <w:rsid w:val="00E66995"/>
    <w:rsid w:val="00E678D1"/>
    <w:rsid w:val="00E73678"/>
    <w:rsid w:val="00E777E0"/>
    <w:rsid w:val="00E800C7"/>
    <w:rsid w:val="00E80E5B"/>
    <w:rsid w:val="00E83C3B"/>
    <w:rsid w:val="00E842B7"/>
    <w:rsid w:val="00E90282"/>
    <w:rsid w:val="00E90B68"/>
    <w:rsid w:val="00E91851"/>
    <w:rsid w:val="00E91B80"/>
    <w:rsid w:val="00EA269A"/>
    <w:rsid w:val="00EA6031"/>
    <w:rsid w:val="00EB1356"/>
    <w:rsid w:val="00EB193E"/>
    <w:rsid w:val="00EB1A18"/>
    <w:rsid w:val="00EB1D1B"/>
    <w:rsid w:val="00EB72B9"/>
    <w:rsid w:val="00EC1109"/>
    <w:rsid w:val="00EC1A3D"/>
    <w:rsid w:val="00EC3183"/>
    <w:rsid w:val="00EC7661"/>
    <w:rsid w:val="00ED2AC3"/>
    <w:rsid w:val="00ED5523"/>
    <w:rsid w:val="00EE0FCF"/>
    <w:rsid w:val="00EE2D4B"/>
    <w:rsid w:val="00EE31DB"/>
    <w:rsid w:val="00EE52A6"/>
    <w:rsid w:val="00EE690A"/>
    <w:rsid w:val="00EF6637"/>
    <w:rsid w:val="00EF7231"/>
    <w:rsid w:val="00F02ECA"/>
    <w:rsid w:val="00F04FC4"/>
    <w:rsid w:val="00F064C5"/>
    <w:rsid w:val="00F06531"/>
    <w:rsid w:val="00F10AB2"/>
    <w:rsid w:val="00F125DE"/>
    <w:rsid w:val="00F12A77"/>
    <w:rsid w:val="00F1548B"/>
    <w:rsid w:val="00F226B0"/>
    <w:rsid w:val="00F2285C"/>
    <w:rsid w:val="00F24647"/>
    <w:rsid w:val="00F2674C"/>
    <w:rsid w:val="00F30CF7"/>
    <w:rsid w:val="00F31839"/>
    <w:rsid w:val="00F31D1B"/>
    <w:rsid w:val="00F33FDC"/>
    <w:rsid w:val="00F4240B"/>
    <w:rsid w:val="00F50894"/>
    <w:rsid w:val="00F57A31"/>
    <w:rsid w:val="00F6013C"/>
    <w:rsid w:val="00F611B0"/>
    <w:rsid w:val="00F64CE1"/>
    <w:rsid w:val="00F64E24"/>
    <w:rsid w:val="00F71C22"/>
    <w:rsid w:val="00F737C6"/>
    <w:rsid w:val="00F752C7"/>
    <w:rsid w:val="00F76FF6"/>
    <w:rsid w:val="00F77741"/>
    <w:rsid w:val="00F77E70"/>
    <w:rsid w:val="00F77F5D"/>
    <w:rsid w:val="00F80662"/>
    <w:rsid w:val="00F81A90"/>
    <w:rsid w:val="00F82633"/>
    <w:rsid w:val="00F85953"/>
    <w:rsid w:val="00F85DB3"/>
    <w:rsid w:val="00F86519"/>
    <w:rsid w:val="00F9013C"/>
    <w:rsid w:val="00F90B4A"/>
    <w:rsid w:val="00F90C94"/>
    <w:rsid w:val="00F9109B"/>
    <w:rsid w:val="00F93481"/>
    <w:rsid w:val="00F94BDA"/>
    <w:rsid w:val="00F970B8"/>
    <w:rsid w:val="00F97AD0"/>
    <w:rsid w:val="00FA6304"/>
    <w:rsid w:val="00FB1005"/>
    <w:rsid w:val="00FB3734"/>
    <w:rsid w:val="00FB39DE"/>
    <w:rsid w:val="00FC0BF0"/>
    <w:rsid w:val="00FC21B0"/>
    <w:rsid w:val="00FC485F"/>
    <w:rsid w:val="00FD32A0"/>
    <w:rsid w:val="00FD3E45"/>
    <w:rsid w:val="00FD4860"/>
    <w:rsid w:val="00FD7A6F"/>
    <w:rsid w:val="00FE57CD"/>
    <w:rsid w:val="00FE5944"/>
    <w:rsid w:val="00FE6813"/>
    <w:rsid w:val="00FF1E2D"/>
    <w:rsid w:val="00FF281C"/>
    <w:rsid w:val="00FF552B"/>
    <w:rsid w:val="00FF612A"/>
    <w:rsid w:val="00FF6150"/>
    <w:rsid w:val="068D811F"/>
    <w:rsid w:val="073470C9"/>
    <w:rsid w:val="07E971DA"/>
    <w:rsid w:val="0AECF35B"/>
    <w:rsid w:val="0BBB2017"/>
    <w:rsid w:val="0C54B535"/>
    <w:rsid w:val="0D9205BF"/>
    <w:rsid w:val="16A31333"/>
    <w:rsid w:val="16EE2B7E"/>
    <w:rsid w:val="191A0FE0"/>
    <w:rsid w:val="19ADE4A4"/>
    <w:rsid w:val="1B547CB5"/>
    <w:rsid w:val="264AB1A9"/>
    <w:rsid w:val="2888263C"/>
    <w:rsid w:val="2C065F4D"/>
    <w:rsid w:val="2DD87BFE"/>
    <w:rsid w:val="31A59228"/>
    <w:rsid w:val="332F69EA"/>
    <w:rsid w:val="380C288C"/>
    <w:rsid w:val="3DDCD05A"/>
    <w:rsid w:val="3DDFB4B7"/>
    <w:rsid w:val="48EAFBEE"/>
    <w:rsid w:val="4EB09A3E"/>
    <w:rsid w:val="4FD2E921"/>
    <w:rsid w:val="51256353"/>
    <w:rsid w:val="51A207D1"/>
    <w:rsid w:val="52426BB6"/>
    <w:rsid w:val="539C875D"/>
    <w:rsid w:val="53AA353B"/>
    <w:rsid w:val="5AFD788F"/>
    <w:rsid w:val="5C8B3266"/>
    <w:rsid w:val="5D81F2B1"/>
    <w:rsid w:val="6343B5D1"/>
    <w:rsid w:val="652AD4BB"/>
    <w:rsid w:val="6637D628"/>
    <w:rsid w:val="66B7B250"/>
    <w:rsid w:val="6A7E28BD"/>
    <w:rsid w:val="6B5FCFB9"/>
    <w:rsid w:val="6BD17544"/>
    <w:rsid w:val="70589FB2"/>
    <w:rsid w:val="71EE543E"/>
    <w:rsid w:val="77B59156"/>
    <w:rsid w:val="786EEF21"/>
    <w:rsid w:val="7AACB41D"/>
    <w:rsid w:val="7C36A3E4"/>
    <w:rsid w:val="7D353A58"/>
    <w:rsid w:val="7DD27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F135D"/>
  <w15:chartTrackingRefBased/>
  <w15:docId w15:val="{9FFFFC8E-BF47-4F18-891A-DE4CA7576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400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00C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3E7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C7D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7DD7"/>
  </w:style>
  <w:style w:type="paragraph" w:styleId="Footer">
    <w:name w:val="footer"/>
    <w:basedOn w:val="Normal"/>
    <w:link w:val="FooterChar"/>
    <w:uiPriority w:val="99"/>
    <w:unhideWhenUsed/>
    <w:rsid w:val="003C7D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7DD7"/>
  </w:style>
  <w:style w:type="paragraph" w:styleId="ListParagraph">
    <w:name w:val="List Paragraph"/>
    <w:basedOn w:val="Normal"/>
    <w:uiPriority w:val="34"/>
    <w:qFormat/>
    <w:rsid w:val="00665D27"/>
    <w:pPr>
      <w:ind w:left="720"/>
      <w:contextualSpacing/>
    </w:pPr>
  </w:style>
  <w:style w:type="character" w:customStyle="1" w:styleId="authors-list-item">
    <w:name w:val="authors-list-item"/>
    <w:basedOn w:val="DefaultParagraphFont"/>
    <w:rsid w:val="00A86C09"/>
  </w:style>
  <w:style w:type="character" w:customStyle="1" w:styleId="author-sup-separator">
    <w:name w:val="author-sup-separator"/>
    <w:basedOn w:val="DefaultParagraphFont"/>
    <w:rsid w:val="00A86C09"/>
  </w:style>
  <w:style w:type="character" w:customStyle="1" w:styleId="comma">
    <w:name w:val="comma"/>
    <w:basedOn w:val="DefaultParagraphFont"/>
    <w:rsid w:val="00A86C09"/>
  </w:style>
  <w:style w:type="character" w:customStyle="1" w:styleId="font-bold">
    <w:name w:val="font-bold"/>
    <w:basedOn w:val="DefaultParagraphFont"/>
    <w:rsid w:val="00483F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7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mayoclinic.org/diseases-conditions/gerd/symptoms-causes/syc-20361940" TargetMode="External"/><Relationship Id="rId18" Type="http://schemas.openxmlformats.org/officeDocument/2006/relationships/hyperlink" Target="https://pubmed.ncbi.nlm.nih.gov/18473176/" TargetMode="External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hyperlink" Target="https://www.mensjournal.com/health-fitness/how-your-genes-could-impact-your-fitness-and-health-goals/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www.medicinenet.com/gastroesophageal_reflux_disease_gerd/article.htm" TargetMode="External"/><Relationship Id="rId17" Type="http://schemas.openxmlformats.org/officeDocument/2006/relationships/hyperlink" Target="https://www.positivehealthwellness.com/diet-nutrition/everything-need-know-reduce-stomach-acid/" TargetMode="External"/><Relationship Id="rId25" Type="http://schemas.openxmlformats.org/officeDocument/2006/relationships/hyperlink" Target="https://www.mayoclinic.org/diseases-conditions/heartburn/expert-answers/heartburn-gerd/faq-20057894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www.healthline.com/nutrition/eating-while-standing-up" TargetMode="External"/><Relationship Id="rId20" Type="http://schemas.openxmlformats.org/officeDocument/2006/relationships/hyperlink" Target="https://www.ncbi.nlm.nih.gov/pmc/articles/PMC6140167/" TargetMode="External"/><Relationship Id="rId29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kivy.org/" TargetMode="External"/><Relationship Id="rId5" Type="http://schemas.openxmlformats.org/officeDocument/2006/relationships/styles" Target="styles.xml"/><Relationship Id="rId15" Type="http://schemas.openxmlformats.org/officeDocument/2006/relationships/hyperlink" Target="https://rubygarage.org/blog/mobile-app-vs-mobile-website" TargetMode="External"/><Relationship Id="rId23" Type="http://schemas.openxmlformats.org/officeDocument/2006/relationships/hyperlink" Target="https://www.atlassian.com/software/jira/pricing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hyperlink" Target="https://www.healthline.com/health/gerd/triggers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epainassist.com/gerd-heartburn/link-between-acid-reflux-and-diarrhea-and-treatment-for-diarrhea-caused-due-to-acid-reflux" TargetMode="External"/><Relationship Id="rId22" Type="http://schemas.openxmlformats.org/officeDocument/2006/relationships/hyperlink" Target="https://www.health.harvard.edu/blog/surprising-findings-about-metabolism-and-age-202110082613" TargetMode="External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rdan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F22D27E26B48A4787F872B6174B2BCE" ma:contentTypeVersion="7" ma:contentTypeDescription="Create a new document." ma:contentTypeScope="" ma:versionID="dba12a68c85887cb1880c552a180eb5e">
  <xsd:schema xmlns:xsd="http://www.w3.org/2001/XMLSchema" xmlns:xs="http://www.w3.org/2001/XMLSchema" xmlns:p="http://schemas.microsoft.com/office/2006/metadata/properties" xmlns:ns2="9fe825d1-6840-4c9e-b2e7-92f0f6c4f204" targetNamespace="http://schemas.microsoft.com/office/2006/metadata/properties" ma:root="true" ma:fieldsID="6f15dc813e5f5194ecd5814db3d23772" ns2:_="">
    <xsd:import namespace="9fe825d1-6840-4c9e-b2e7-92f0f6c4f20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e825d1-6840-4c9e-b2e7-92f0f6c4f2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EFAEA37-8677-4A33-9B5F-F4C55DCDFC6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3D083C-7C70-4894-ABB9-526D48EF92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e825d1-6840-4c9e-b2e7-92f0f6c4f2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111B8E-B60C-4F3E-B381-3931CD5218D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Report%20(Urban%20theme).dotx</Template>
  <TotalTime>0</TotalTime>
  <Pages>1</Pages>
  <Words>2468</Words>
  <Characters>14073</Characters>
  <Application>Microsoft Office Word</Application>
  <DocSecurity>4</DocSecurity>
  <Lines>117</Lines>
  <Paragraphs>33</Paragraphs>
  <ScaleCrop>false</ScaleCrop>
  <Company/>
  <LinksUpToDate>false</LinksUpToDate>
  <CharactersWithSpaces>16508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</dc:creator>
  <cp:keywords/>
  <dc:description/>
  <cp:lastModifiedBy>Jordan Glen</cp:lastModifiedBy>
  <cp:revision>6</cp:revision>
  <dcterms:created xsi:type="dcterms:W3CDTF">2022-01-14T03:19:00Z</dcterms:created>
  <dcterms:modified xsi:type="dcterms:W3CDTF">2022-01-14T22:53:00Z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0x010100AF22D27E26B48A4787F872B6174B2BCE</vt:lpwstr>
  </property>
</Properties>
</file>